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97" w:rsidRDefault="009D7C97" w:rsidP="009D7C97">
      <w:pPr>
        <w:pStyle w:val="Nazivinstitucije"/>
      </w:pPr>
      <w:r>
        <w:t>SVEUČILIŠTE U ZAGREBU</w:t>
      </w:r>
    </w:p>
    <w:p w:rsidR="009D7C97" w:rsidRDefault="009D7C97" w:rsidP="009D7C97">
      <w:pPr>
        <w:pStyle w:val="Nazivinstitucije"/>
      </w:pPr>
      <w:r>
        <w:t>FAKULTET ORGANIZACIJE I INFORMATIKE</w:t>
      </w:r>
    </w:p>
    <w:p w:rsidR="009D7C97" w:rsidRDefault="009D7C97" w:rsidP="009D7C97">
      <w:pPr>
        <w:pStyle w:val="Nazivinstitucije"/>
      </w:pPr>
      <w:r>
        <w:t>V A R A Ž D I N</w:t>
      </w:r>
    </w:p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Pr="00951A1E" w:rsidRDefault="009D7C97" w:rsidP="009D7C97">
      <w:pPr>
        <w:pStyle w:val="Imeiprezimekandidata"/>
      </w:pPr>
      <w:r w:rsidRPr="00951A1E">
        <w:t>Dahlia Cahunek-Banjac</w:t>
      </w:r>
    </w:p>
    <w:p w:rsidR="009D7C97" w:rsidRPr="00951A1E" w:rsidRDefault="009D7C97" w:rsidP="009D7C97">
      <w:pPr>
        <w:pStyle w:val="Imeiprezimekandidata"/>
      </w:pPr>
      <w:r w:rsidRPr="00951A1E">
        <w:t>Marko Geršić</w:t>
      </w:r>
    </w:p>
    <w:p w:rsidR="009D7C97" w:rsidRPr="00951A1E" w:rsidRDefault="009D7C97" w:rsidP="009D7C97">
      <w:pPr>
        <w:pStyle w:val="Imeiprezimekandidata"/>
      </w:pPr>
      <w:r w:rsidRPr="00951A1E">
        <w:t>Monika Kamenčev</w:t>
      </w:r>
    </w:p>
    <w:p w:rsidR="009D7C97" w:rsidRPr="00951A1E" w:rsidRDefault="009D7C97" w:rsidP="009D7C97">
      <w:pPr>
        <w:pStyle w:val="Imeiprezimekandidata"/>
      </w:pPr>
      <w:r w:rsidRPr="00951A1E">
        <w:t>Dario Šamarija</w:t>
      </w:r>
    </w:p>
    <w:p w:rsidR="009D7C97" w:rsidRPr="00951A1E" w:rsidRDefault="009D7C97" w:rsidP="009D7C97">
      <w:pPr>
        <w:pStyle w:val="Imeiprezimekandidata"/>
      </w:pPr>
      <w:r w:rsidRPr="00951A1E">
        <w:t>Mario Vilaj</w:t>
      </w:r>
    </w:p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>
      <w:pPr>
        <w:pStyle w:val="Naslovzavrnograda"/>
      </w:pPr>
      <w:r>
        <w:t>RESTORAN.NET</w:t>
      </w:r>
    </w:p>
    <w:p w:rsidR="009D7C97" w:rsidRDefault="009D7C97" w:rsidP="009D7C97">
      <w:pPr>
        <w:pStyle w:val="Naslovzavrnograda"/>
      </w:pPr>
    </w:p>
    <w:p w:rsidR="009D7C97" w:rsidRDefault="009D7C97" w:rsidP="009D7C97">
      <w:pPr>
        <w:pStyle w:val="ZAVRNIRAD"/>
      </w:pPr>
      <w:r>
        <w:t>PROJEKT IZ KOLEGIJA PROGRAMSKO INŽENJERSTVO</w:t>
      </w:r>
    </w:p>
    <w:p w:rsidR="009D7C97" w:rsidRDefault="009D7C97" w:rsidP="009D7C97"/>
    <w:p w:rsidR="009D7C97" w:rsidRDefault="009D7C97" w:rsidP="009D7C97">
      <w:pPr>
        <w:pStyle w:val="ZAVRNIRAD"/>
      </w:pPr>
      <w:r>
        <w:t>TEHNIČKA dokumentacija</w:t>
      </w: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pStyle w:val="Mjesto"/>
      </w:pPr>
      <w:r>
        <w:t>Varaždin, 2014.</w:t>
      </w:r>
    </w:p>
    <w:p w:rsidR="009D7C97" w:rsidRDefault="009D7C97" w:rsidP="009D7C97">
      <w:pPr>
        <w:pStyle w:val="Nazivinstitucije"/>
      </w:pPr>
      <w:r>
        <w:br w:type="page"/>
      </w:r>
      <w:r>
        <w:lastRenderedPageBreak/>
        <w:t>SVEUČILIŠTE U ZAGREBU</w:t>
      </w:r>
    </w:p>
    <w:p w:rsidR="009D7C97" w:rsidRDefault="009D7C97" w:rsidP="009D7C97">
      <w:pPr>
        <w:pStyle w:val="Nazivinstitucije"/>
      </w:pPr>
      <w:r>
        <w:t>FAKULTET ORGANIZACIJE I INFORMATIKE</w:t>
      </w:r>
    </w:p>
    <w:p w:rsidR="009D7C97" w:rsidRDefault="009D7C97" w:rsidP="009D7C97">
      <w:pPr>
        <w:pStyle w:val="Nazivinstitucije"/>
      </w:pPr>
      <w:r>
        <w:t>V A R A Ž D I N</w:t>
      </w:r>
    </w:p>
    <w:p w:rsidR="009D7C97" w:rsidRDefault="009D7C97" w:rsidP="009D7C97"/>
    <w:p w:rsidR="009D7C97" w:rsidRDefault="009D7C97" w:rsidP="009D7C97"/>
    <w:p w:rsidR="009D7C97" w:rsidRDefault="009D7C97" w:rsidP="009D7C97"/>
    <w:p w:rsidR="009D7C97" w:rsidRPr="00951A1E" w:rsidRDefault="009D7C97" w:rsidP="009D7C97">
      <w:pPr>
        <w:pStyle w:val="Podaciokandidatu"/>
      </w:pPr>
      <w:r w:rsidRPr="00951A1E">
        <w:t xml:space="preserve">Dahlia Cahunek-Banjac, </w:t>
      </w:r>
      <w:r w:rsidRPr="00951A1E">
        <w:rPr>
          <w:lang w:val="en-US"/>
        </w:rPr>
        <w:t>39114/10-R</w:t>
      </w:r>
    </w:p>
    <w:p w:rsidR="009D7C97" w:rsidRPr="00951A1E" w:rsidRDefault="009D7C97" w:rsidP="009D7C97">
      <w:pPr>
        <w:pStyle w:val="Podaciokandidatu"/>
      </w:pPr>
      <w:r w:rsidRPr="00951A1E">
        <w:t xml:space="preserve">Marko Geršić, </w:t>
      </w:r>
      <w:r w:rsidRPr="00951A1E">
        <w:rPr>
          <w:lang w:val="en-US"/>
        </w:rPr>
        <w:t>39613/10-R</w:t>
      </w:r>
    </w:p>
    <w:p w:rsidR="009D7C97" w:rsidRPr="00951A1E" w:rsidRDefault="009D7C97" w:rsidP="009D7C97">
      <w:pPr>
        <w:pStyle w:val="Podaciokandidatu"/>
      </w:pPr>
      <w:r w:rsidRPr="00951A1E">
        <w:t xml:space="preserve">Monika Kamenčev, </w:t>
      </w:r>
      <w:r w:rsidRPr="00951A1E">
        <w:rPr>
          <w:lang w:val="en-US"/>
        </w:rPr>
        <w:t>39386/10-R</w:t>
      </w:r>
    </w:p>
    <w:p w:rsidR="009D7C97" w:rsidRPr="00951A1E" w:rsidRDefault="009D7C97" w:rsidP="009D7C97">
      <w:pPr>
        <w:pStyle w:val="Podaciokandidatu"/>
      </w:pPr>
      <w:r w:rsidRPr="00951A1E">
        <w:t>Dario Šamarija, 39341/10-R</w:t>
      </w:r>
    </w:p>
    <w:p w:rsidR="009D7C97" w:rsidRPr="00951A1E" w:rsidRDefault="009D7C97" w:rsidP="009D7C97">
      <w:pPr>
        <w:pStyle w:val="Podaciokandidatu"/>
      </w:pPr>
      <w:r w:rsidRPr="00951A1E">
        <w:t>Mario Vilaj, 39137/10-R</w:t>
      </w:r>
    </w:p>
    <w:p w:rsidR="009D7C97" w:rsidRDefault="009D7C97" w:rsidP="009D7C97">
      <w:pPr>
        <w:pStyle w:val="Podaciokandidatu"/>
      </w:pPr>
    </w:p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/>
    <w:p w:rsidR="009D7C97" w:rsidRDefault="009D7C97" w:rsidP="009D7C97">
      <w:pPr>
        <w:pStyle w:val="Naslovzavrnograda"/>
      </w:pPr>
      <w:r>
        <w:t>RESTORAN.NET</w:t>
      </w:r>
    </w:p>
    <w:p w:rsidR="009D7C97" w:rsidRDefault="009D7C97" w:rsidP="009D7C97">
      <w:pPr>
        <w:pStyle w:val="ZAVRNIRAD"/>
      </w:pPr>
    </w:p>
    <w:p w:rsidR="009D7C97" w:rsidRDefault="009D7C97" w:rsidP="009D7C97">
      <w:pPr>
        <w:pStyle w:val="ZAVRNIRAD"/>
      </w:pPr>
      <w:r>
        <w:t>PROJEKT IZ KOLEGIJA PROGRAMSKO INŽENJERSTVO</w:t>
      </w:r>
    </w:p>
    <w:p w:rsidR="009D7C97" w:rsidRDefault="009D7C97" w:rsidP="009D7C97">
      <w:pPr>
        <w:jc w:val="center"/>
      </w:pPr>
    </w:p>
    <w:p w:rsidR="009D7C97" w:rsidRDefault="009D7C97" w:rsidP="009D7C97">
      <w:pPr>
        <w:pStyle w:val="ZAVRNIRAD"/>
      </w:pPr>
      <w:r>
        <w:t>TEHNIČKA dokumentacija</w:t>
      </w:r>
    </w:p>
    <w:p w:rsidR="009D7C97" w:rsidRDefault="009D7C97" w:rsidP="009D7C97"/>
    <w:p w:rsidR="009D7C97" w:rsidRDefault="009D7C97" w:rsidP="009D7C97"/>
    <w:p w:rsidR="009D7C97" w:rsidRDefault="009D7C97" w:rsidP="009D7C97">
      <w:pPr>
        <w:rPr>
          <w:b/>
          <w:bCs/>
        </w:rPr>
      </w:pPr>
    </w:p>
    <w:p w:rsidR="009D7C97" w:rsidRDefault="009D7C97" w:rsidP="009D7C97">
      <w:pPr>
        <w:pStyle w:val="Mentor"/>
      </w:pPr>
      <w:r>
        <w:t>Mentori:</w:t>
      </w:r>
    </w:p>
    <w:p w:rsidR="009D7C97" w:rsidRDefault="009D7C97" w:rsidP="009D7C97">
      <w:pPr>
        <w:pStyle w:val="Podaciomentoru"/>
        <w:jc w:val="left"/>
      </w:pPr>
      <w:r>
        <w:t xml:space="preserve">Prof. dr. sc. </w:t>
      </w:r>
      <w:r w:rsidRPr="00951A1E">
        <w:t>Vjeran Strahonja</w:t>
      </w:r>
      <w:r>
        <w:t>, redoviti profesor</w:t>
      </w:r>
    </w:p>
    <w:p w:rsidR="009D7C97" w:rsidRDefault="009D7C97" w:rsidP="009D7C97">
      <w:pPr>
        <w:pStyle w:val="Podaciomentoru"/>
        <w:jc w:val="left"/>
      </w:pPr>
      <w:r w:rsidRPr="00951A1E">
        <w:t>Boris Tomaš, mag. inf.</w:t>
      </w:r>
      <w:r>
        <w:t>, asistent</w:t>
      </w: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>
      <w:pPr>
        <w:jc w:val="center"/>
      </w:pPr>
    </w:p>
    <w:p w:rsidR="009D7C97" w:rsidRDefault="009D7C97" w:rsidP="009D7C97"/>
    <w:p w:rsidR="009D7C97" w:rsidRDefault="009D7C97" w:rsidP="009D7C97">
      <w:pPr>
        <w:pStyle w:val="Mjesto"/>
      </w:pPr>
      <w:r>
        <w:t>Varaždin, travanj 2014.</w:t>
      </w:r>
    </w:p>
    <w:p w:rsidR="009D7C97" w:rsidRDefault="009D7C97" w:rsidP="009D7C97">
      <w:pPr>
        <w:jc w:val="center"/>
        <w:sectPr w:rsidR="009D7C97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9D7C97" w:rsidRPr="00617148" w:rsidRDefault="009D7C97" w:rsidP="009D7C97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9D7C97" w:rsidRDefault="009D7C97" w:rsidP="009D7C97">
      <w:pPr>
        <w:rPr>
          <w:bCs/>
          <w:i/>
          <w:caps/>
          <w:sz w:val="20"/>
          <w:szCs w:val="20"/>
        </w:rPr>
      </w:pPr>
    </w:p>
    <w:p w:rsidR="009D7C97" w:rsidRDefault="009D7C97" w:rsidP="009D7C97"/>
    <w:p w:rsidR="009D7C97" w:rsidRDefault="00482F21" w:rsidP="00B972EC">
      <w:pPr>
        <w:pStyle w:val="TOC1"/>
        <w:rPr>
          <w:rFonts w:asciiTheme="minorHAnsi" w:eastAsiaTheme="minorEastAsia" w:hAnsiTheme="minorHAnsi" w:cstheme="minorBidi"/>
          <w:szCs w:val="22"/>
        </w:rPr>
      </w:pPr>
      <w:r w:rsidRPr="00482F21">
        <w:rPr>
          <w:sz w:val="20"/>
        </w:rPr>
        <w:fldChar w:fldCharType="begin"/>
      </w:r>
      <w:r w:rsidR="009D7C97">
        <w:instrText xml:space="preserve"> TOC \h \z \t "Naslov 1. razine;1;Naslov 2. razine;2;Naslov 3. razine;3;Naslov 4. razine;4" </w:instrText>
      </w:r>
      <w:r w:rsidRPr="00482F21">
        <w:rPr>
          <w:sz w:val="20"/>
        </w:rPr>
        <w:fldChar w:fldCharType="separate"/>
      </w:r>
      <w:hyperlink w:anchor="_Toc385348784" w:history="1">
        <w:r w:rsidR="00B972EC" w:rsidRPr="00B972EC">
          <w:rPr>
            <w:rStyle w:val="Hyperlink"/>
          </w:rPr>
          <w:t>1. modeliranje problemske domene</w:t>
        </w:r>
        <w:r w:rsidR="009D7C97" w:rsidRPr="00B972EC">
          <w:rPr>
            <w:webHidden/>
          </w:rPr>
          <w:tab/>
        </w:r>
        <w:r w:rsidRPr="00B972EC">
          <w:rPr>
            <w:webHidden/>
          </w:rPr>
          <w:fldChar w:fldCharType="begin"/>
        </w:r>
        <w:r w:rsidR="009D7C97" w:rsidRPr="00B972EC">
          <w:rPr>
            <w:webHidden/>
          </w:rPr>
          <w:instrText xml:space="preserve"> PAGEREF _Toc385348784 \h </w:instrText>
        </w:r>
        <w:r w:rsidRPr="00B972EC">
          <w:rPr>
            <w:webHidden/>
          </w:rPr>
        </w:r>
        <w:r w:rsidRPr="00B972EC">
          <w:rPr>
            <w:webHidden/>
          </w:rPr>
          <w:fldChar w:fldCharType="separate"/>
        </w:r>
        <w:r w:rsidR="009D7C97" w:rsidRPr="00B972EC">
          <w:rPr>
            <w:webHidden/>
          </w:rPr>
          <w:t>1</w:t>
        </w:r>
        <w:r w:rsidRPr="00B972EC">
          <w:rPr>
            <w:webHidden/>
          </w:rPr>
          <w:fldChar w:fldCharType="end"/>
        </w:r>
      </w:hyperlink>
    </w:p>
    <w:p w:rsidR="009D7C97" w:rsidRPr="00B972EC" w:rsidRDefault="00482F21" w:rsidP="00B972EC">
      <w:pPr>
        <w:pStyle w:val="TOC2"/>
        <w:rPr>
          <w:rFonts w:asciiTheme="minorHAnsi" w:eastAsiaTheme="minorEastAsia" w:hAnsiTheme="minorHAnsi" w:cstheme="minorBidi"/>
          <w:sz w:val="24"/>
          <w:szCs w:val="22"/>
        </w:rPr>
      </w:pPr>
      <w:hyperlink w:anchor="_Toc385348786" w:history="1">
        <w:r w:rsidR="00B972EC" w:rsidRPr="00B972EC">
          <w:rPr>
            <w:rStyle w:val="Hyperlink"/>
            <w:sz w:val="22"/>
          </w:rPr>
          <w:t>1</w:t>
        </w:r>
        <w:r w:rsidR="009D7C97" w:rsidRPr="00B972EC">
          <w:rPr>
            <w:rStyle w:val="Hyperlink"/>
            <w:sz w:val="22"/>
          </w:rPr>
          <w:t xml:space="preserve">.1. </w:t>
        </w:r>
        <w:r w:rsidR="00B972EC" w:rsidRPr="00B972EC">
          <w:rPr>
            <w:rStyle w:val="Hyperlink"/>
            <w:sz w:val="22"/>
          </w:rPr>
          <w:t>dijagram slučajeva korištenja (use case diagram)</w:t>
        </w:r>
        <w:r w:rsidR="009D7C97" w:rsidRPr="00B972EC">
          <w:rPr>
            <w:webHidden/>
          </w:rPr>
          <w:tab/>
          <w:t>5</w:t>
        </w:r>
      </w:hyperlink>
    </w:p>
    <w:p w:rsidR="009D7C97" w:rsidRDefault="00482F21" w:rsidP="00B972EC">
      <w:pPr>
        <w:pStyle w:val="TOC2"/>
      </w:pPr>
      <w:hyperlink w:anchor="_Toc385348786" w:history="1">
        <w:r w:rsidR="00B972EC" w:rsidRPr="00B972EC">
          <w:rPr>
            <w:rStyle w:val="Hyperlink"/>
            <w:sz w:val="22"/>
          </w:rPr>
          <w:t>1</w:t>
        </w:r>
        <w:r w:rsidR="009D7C97" w:rsidRPr="00B972EC">
          <w:rPr>
            <w:rStyle w:val="Hyperlink"/>
            <w:sz w:val="22"/>
          </w:rPr>
          <w:t>.2.</w:t>
        </w:r>
        <w:r w:rsidR="00B972EC" w:rsidRPr="00B972EC">
          <w:rPr>
            <w:rStyle w:val="Hyperlink"/>
            <w:sz w:val="22"/>
          </w:rPr>
          <w:t xml:space="preserve"> predlošci</w:t>
        </w:r>
        <w:r w:rsidR="009D7C97" w:rsidRPr="00B972EC">
          <w:rPr>
            <w:webHidden/>
          </w:rPr>
          <w:tab/>
          <w:t>9</w:t>
        </w:r>
      </w:hyperlink>
    </w:p>
    <w:p w:rsidR="00B972EC" w:rsidRPr="00B972EC" w:rsidRDefault="00B972EC" w:rsidP="00B972EC">
      <w:pPr>
        <w:pStyle w:val="TOC2"/>
        <w:rPr>
          <w:b w:val="0"/>
        </w:rPr>
      </w:pPr>
      <w:r w:rsidRPr="00B972EC">
        <w:rPr>
          <w:b w:val="0"/>
        </w:rPr>
        <w:t xml:space="preserve">        </w:t>
      </w:r>
      <w:hyperlink w:anchor="_Toc385348786" w:history="1">
        <w:r w:rsidRPr="00B972EC">
          <w:rPr>
            <w:rStyle w:val="Hyperlink"/>
            <w:b w:val="0"/>
          </w:rPr>
          <w:t xml:space="preserve">1.2.1. logiranje u sustav </w:t>
        </w:r>
        <w:r w:rsidRPr="00B972EC">
          <w:rPr>
            <w:b w:val="0"/>
            <w:webHidden/>
          </w:rPr>
          <w:tab/>
          <w:t>9</w:t>
        </w:r>
      </w:hyperlink>
    </w:p>
    <w:p w:rsidR="00B972EC" w:rsidRPr="00B972EC" w:rsidRDefault="00B972EC" w:rsidP="00B972EC">
      <w:pPr>
        <w:pStyle w:val="TOC2"/>
        <w:rPr>
          <w:b w:val="0"/>
        </w:rPr>
      </w:pPr>
      <w:r w:rsidRPr="00B972EC">
        <w:rPr>
          <w:b w:val="0"/>
        </w:rPr>
        <w:t xml:space="preserve">        </w:t>
      </w:r>
      <w:hyperlink w:anchor="_Toc385348786" w:history="1">
        <w:r w:rsidRPr="00B972EC">
          <w:rPr>
            <w:rStyle w:val="Hyperlink"/>
            <w:b w:val="0"/>
          </w:rPr>
          <w:t>1.2.</w:t>
        </w:r>
        <w:r>
          <w:rPr>
            <w:rStyle w:val="Hyperlink"/>
            <w:b w:val="0"/>
          </w:rPr>
          <w:t>2. kreiranje narudžbe</w:t>
        </w:r>
        <w:r w:rsidRPr="00B972EC">
          <w:rPr>
            <w:rStyle w:val="Hyperlink"/>
            <w:b w:val="0"/>
          </w:rPr>
          <w:t xml:space="preserve"> </w:t>
        </w:r>
        <w:r w:rsidRPr="00B972EC">
          <w:rPr>
            <w:b w:val="0"/>
            <w:webHidden/>
          </w:rPr>
          <w:tab/>
          <w:t>9</w:t>
        </w:r>
      </w:hyperlink>
    </w:p>
    <w:p w:rsidR="00B972EC" w:rsidRPr="00B972EC" w:rsidRDefault="00B972EC" w:rsidP="00B972EC">
      <w:pPr>
        <w:pStyle w:val="TOC2"/>
        <w:rPr>
          <w:b w:val="0"/>
        </w:rPr>
      </w:pPr>
      <w:r w:rsidRPr="00B972EC">
        <w:rPr>
          <w:b w:val="0"/>
        </w:rPr>
        <w:t xml:space="preserve">        </w:t>
      </w:r>
      <w:hyperlink w:anchor="_Toc385348786" w:history="1">
        <w:r w:rsidRPr="00B972EC">
          <w:rPr>
            <w:rStyle w:val="Hyperlink"/>
            <w:b w:val="0"/>
          </w:rPr>
          <w:t>1.2.</w:t>
        </w:r>
        <w:r>
          <w:rPr>
            <w:rStyle w:val="Hyperlink"/>
            <w:b w:val="0"/>
          </w:rPr>
          <w:t>3</w:t>
        </w:r>
        <w:r w:rsidR="001345BB">
          <w:rPr>
            <w:rStyle w:val="Hyperlink"/>
            <w:b w:val="0"/>
          </w:rPr>
          <w:t>. odabir pića</w:t>
        </w:r>
        <w:r w:rsidRPr="00B972EC">
          <w:rPr>
            <w:rStyle w:val="Hyperlink"/>
            <w:b w:val="0"/>
          </w:rPr>
          <w:t xml:space="preserve"> </w:t>
        </w:r>
        <w:r w:rsidRPr="00B972EC">
          <w:rPr>
            <w:b w:val="0"/>
            <w:webHidden/>
          </w:rPr>
          <w:tab/>
          <w:t>9</w:t>
        </w:r>
      </w:hyperlink>
    </w:p>
    <w:p w:rsidR="00B972EC" w:rsidRPr="00B972EC" w:rsidRDefault="00B972EC" w:rsidP="00B972EC">
      <w:pPr>
        <w:pStyle w:val="TOC2"/>
        <w:rPr>
          <w:b w:val="0"/>
        </w:rPr>
      </w:pPr>
      <w:r w:rsidRPr="00B972EC">
        <w:rPr>
          <w:b w:val="0"/>
        </w:rPr>
        <w:t xml:space="preserve">        </w:t>
      </w:r>
      <w:hyperlink w:anchor="_Toc385348786" w:history="1">
        <w:r w:rsidRPr="00B972EC">
          <w:rPr>
            <w:rStyle w:val="Hyperlink"/>
            <w:b w:val="0"/>
          </w:rPr>
          <w:t>1.2.</w:t>
        </w:r>
        <w:r>
          <w:rPr>
            <w:rStyle w:val="Hyperlink"/>
            <w:b w:val="0"/>
          </w:rPr>
          <w:t>4</w:t>
        </w:r>
        <w:r w:rsidR="001345BB">
          <w:rPr>
            <w:rStyle w:val="Hyperlink"/>
            <w:b w:val="0"/>
          </w:rPr>
          <w:t>. odabir jela</w:t>
        </w:r>
        <w:r w:rsidRPr="00B972EC">
          <w:rPr>
            <w:rStyle w:val="Hyperlink"/>
            <w:b w:val="0"/>
          </w:rPr>
          <w:t xml:space="preserve"> </w:t>
        </w:r>
        <w:r w:rsidRPr="00B972EC">
          <w:rPr>
            <w:b w:val="0"/>
            <w:webHidden/>
          </w:rPr>
          <w:tab/>
          <w:t>9</w:t>
        </w:r>
      </w:hyperlink>
    </w:p>
    <w:p w:rsidR="00B972EC" w:rsidRPr="00B972EC" w:rsidRDefault="00B972EC" w:rsidP="00B972EC">
      <w:pPr>
        <w:pStyle w:val="TOC2"/>
        <w:rPr>
          <w:b w:val="0"/>
        </w:rPr>
      </w:pPr>
      <w:r w:rsidRPr="00B972EC">
        <w:rPr>
          <w:b w:val="0"/>
        </w:rPr>
        <w:t xml:space="preserve">        </w:t>
      </w:r>
      <w:hyperlink w:anchor="_Toc385348786" w:history="1">
        <w:r w:rsidRPr="00B972EC">
          <w:rPr>
            <w:rStyle w:val="Hyperlink"/>
            <w:b w:val="0"/>
          </w:rPr>
          <w:t>1.2.</w:t>
        </w:r>
        <w:r>
          <w:rPr>
            <w:rStyle w:val="Hyperlink"/>
            <w:b w:val="0"/>
          </w:rPr>
          <w:t>5. pregledavanje narudžbi</w:t>
        </w:r>
        <w:r w:rsidRPr="00B972EC">
          <w:rPr>
            <w:rStyle w:val="Hyperlink"/>
            <w:b w:val="0"/>
          </w:rPr>
          <w:t xml:space="preserve"> </w:t>
        </w:r>
        <w:r w:rsidRPr="00B972EC">
          <w:rPr>
            <w:b w:val="0"/>
            <w:webHidden/>
          </w:rPr>
          <w:tab/>
          <w:t>9</w:t>
        </w:r>
      </w:hyperlink>
    </w:p>
    <w:p w:rsidR="00B972EC" w:rsidRPr="00B972EC" w:rsidRDefault="00B972EC" w:rsidP="00B972EC">
      <w:pPr>
        <w:pStyle w:val="TOC2"/>
        <w:rPr>
          <w:b w:val="0"/>
        </w:rPr>
      </w:pPr>
      <w:r w:rsidRPr="00B972EC">
        <w:rPr>
          <w:b w:val="0"/>
        </w:rPr>
        <w:t xml:space="preserve">        </w:t>
      </w:r>
      <w:hyperlink w:anchor="_Toc385348786" w:history="1">
        <w:r w:rsidRPr="00B972EC">
          <w:rPr>
            <w:rStyle w:val="Hyperlink"/>
            <w:b w:val="0"/>
          </w:rPr>
          <w:t>1.2.</w:t>
        </w:r>
        <w:r>
          <w:rPr>
            <w:rStyle w:val="Hyperlink"/>
            <w:b w:val="0"/>
          </w:rPr>
          <w:t>6. pripremanje jela</w:t>
        </w:r>
        <w:r w:rsidRPr="00B972EC">
          <w:rPr>
            <w:rStyle w:val="Hyperlink"/>
            <w:b w:val="0"/>
          </w:rPr>
          <w:t xml:space="preserve"> </w:t>
        </w:r>
        <w:r w:rsidRPr="00B972EC">
          <w:rPr>
            <w:b w:val="0"/>
            <w:webHidden/>
          </w:rPr>
          <w:tab/>
          <w:t>9</w:t>
        </w:r>
      </w:hyperlink>
    </w:p>
    <w:p w:rsidR="00B972EC" w:rsidRPr="00B972EC" w:rsidRDefault="00B972EC" w:rsidP="00B972EC">
      <w:pPr>
        <w:pStyle w:val="TOC2"/>
        <w:rPr>
          <w:b w:val="0"/>
        </w:rPr>
      </w:pPr>
      <w:r w:rsidRPr="00B972EC">
        <w:rPr>
          <w:b w:val="0"/>
        </w:rPr>
        <w:t xml:space="preserve">        </w:t>
      </w:r>
      <w:hyperlink w:anchor="_Toc385348786" w:history="1">
        <w:r w:rsidRPr="00B972EC">
          <w:rPr>
            <w:rStyle w:val="Hyperlink"/>
            <w:b w:val="0"/>
          </w:rPr>
          <w:t>1.2.</w:t>
        </w:r>
        <w:r>
          <w:rPr>
            <w:rStyle w:val="Hyperlink"/>
            <w:b w:val="0"/>
          </w:rPr>
          <w:t>7. kreiranje računa</w:t>
        </w:r>
        <w:r w:rsidRPr="00B972EC">
          <w:rPr>
            <w:rStyle w:val="Hyperlink"/>
            <w:b w:val="0"/>
          </w:rPr>
          <w:t xml:space="preserve"> </w:t>
        </w:r>
        <w:r w:rsidRPr="00B972EC">
          <w:rPr>
            <w:b w:val="0"/>
            <w:webHidden/>
          </w:rPr>
          <w:tab/>
          <w:t>9</w:t>
        </w:r>
      </w:hyperlink>
    </w:p>
    <w:p w:rsidR="009D7C97" w:rsidRDefault="00482F21" w:rsidP="00B972EC">
      <w:pPr>
        <w:pStyle w:val="TOC2"/>
      </w:pPr>
      <w:hyperlink w:anchor="_Toc385348786" w:history="1">
        <w:r w:rsidR="00B972EC" w:rsidRPr="00B972EC">
          <w:rPr>
            <w:rStyle w:val="Hyperlink"/>
            <w:sz w:val="22"/>
          </w:rPr>
          <w:t>1</w:t>
        </w:r>
        <w:r w:rsidR="009D7C97" w:rsidRPr="00B972EC">
          <w:rPr>
            <w:rStyle w:val="Hyperlink"/>
            <w:sz w:val="22"/>
          </w:rPr>
          <w:t xml:space="preserve">.3. </w:t>
        </w:r>
        <w:r w:rsidR="00B972EC">
          <w:rPr>
            <w:rStyle w:val="Hyperlink"/>
            <w:sz w:val="22"/>
          </w:rPr>
          <w:t>dijagrami slijeda (sequence diagram)</w:t>
        </w:r>
        <w:r w:rsidR="009D7C97" w:rsidRPr="00B972EC">
          <w:rPr>
            <w:webHidden/>
          </w:rPr>
          <w:tab/>
          <w:t>10</w:t>
        </w:r>
      </w:hyperlink>
    </w:p>
    <w:p w:rsidR="00B972EC" w:rsidRPr="00B972EC" w:rsidRDefault="00482F21" w:rsidP="00B972EC">
      <w:pPr>
        <w:pStyle w:val="TOC2"/>
        <w:rPr>
          <w:rFonts w:asciiTheme="minorHAnsi" w:eastAsiaTheme="minorEastAsia" w:hAnsiTheme="minorHAnsi" w:cstheme="minorBidi"/>
          <w:sz w:val="24"/>
          <w:szCs w:val="22"/>
        </w:rPr>
      </w:pPr>
      <w:hyperlink w:anchor="_Toc385348786" w:history="1">
        <w:r w:rsidR="00B972EC" w:rsidRPr="00B972EC">
          <w:rPr>
            <w:rStyle w:val="Hyperlink"/>
            <w:sz w:val="22"/>
          </w:rPr>
          <w:t>1.</w:t>
        </w:r>
        <w:r w:rsidR="00B972EC">
          <w:rPr>
            <w:rStyle w:val="Hyperlink"/>
            <w:sz w:val="22"/>
          </w:rPr>
          <w:t>4.</w:t>
        </w:r>
        <w:r w:rsidR="00B972EC" w:rsidRPr="00B972EC">
          <w:rPr>
            <w:rStyle w:val="Hyperlink"/>
            <w:sz w:val="22"/>
          </w:rPr>
          <w:t xml:space="preserve"> </w:t>
        </w:r>
        <w:r w:rsidR="00B972EC">
          <w:rPr>
            <w:rStyle w:val="Hyperlink"/>
            <w:sz w:val="22"/>
          </w:rPr>
          <w:t>dijagrami aktivnosti (activity diagram)</w:t>
        </w:r>
        <w:r w:rsidR="00B972EC" w:rsidRPr="00B972EC">
          <w:rPr>
            <w:webHidden/>
          </w:rPr>
          <w:tab/>
          <w:t>10</w:t>
        </w:r>
      </w:hyperlink>
    </w:p>
    <w:p w:rsidR="00B972EC" w:rsidRPr="00B972EC" w:rsidRDefault="00482F21" w:rsidP="00B972EC">
      <w:pPr>
        <w:pStyle w:val="TOC2"/>
        <w:rPr>
          <w:rFonts w:asciiTheme="minorHAnsi" w:eastAsiaTheme="minorEastAsia" w:hAnsiTheme="minorHAnsi" w:cstheme="minorBidi"/>
          <w:sz w:val="24"/>
          <w:szCs w:val="22"/>
        </w:rPr>
      </w:pPr>
      <w:hyperlink w:anchor="_Toc385348786" w:history="1">
        <w:r w:rsidR="00B972EC" w:rsidRPr="00B972EC">
          <w:rPr>
            <w:rStyle w:val="Hyperlink"/>
            <w:sz w:val="22"/>
          </w:rPr>
          <w:t>1</w:t>
        </w:r>
        <w:r w:rsidR="00B972EC">
          <w:rPr>
            <w:rStyle w:val="Hyperlink"/>
            <w:sz w:val="22"/>
          </w:rPr>
          <w:t>.5</w:t>
        </w:r>
        <w:r w:rsidR="00B972EC" w:rsidRPr="00B972EC">
          <w:rPr>
            <w:rStyle w:val="Hyperlink"/>
            <w:sz w:val="22"/>
          </w:rPr>
          <w:t xml:space="preserve">. </w:t>
        </w:r>
        <w:r w:rsidR="00B972EC">
          <w:rPr>
            <w:rStyle w:val="Hyperlink"/>
            <w:sz w:val="22"/>
          </w:rPr>
          <w:t>era model</w:t>
        </w:r>
        <w:r w:rsidR="00B972EC" w:rsidRPr="00B972EC">
          <w:rPr>
            <w:webHidden/>
          </w:rPr>
          <w:tab/>
          <w:t>10</w:t>
        </w:r>
      </w:hyperlink>
    </w:p>
    <w:p w:rsidR="00B972EC" w:rsidRPr="00B972EC" w:rsidRDefault="00482F21" w:rsidP="00B972EC">
      <w:pPr>
        <w:pStyle w:val="TOC2"/>
        <w:rPr>
          <w:rFonts w:asciiTheme="minorHAnsi" w:eastAsiaTheme="minorEastAsia" w:hAnsiTheme="minorHAnsi" w:cstheme="minorBidi"/>
          <w:sz w:val="24"/>
          <w:szCs w:val="22"/>
        </w:rPr>
      </w:pPr>
      <w:hyperlink w:anchor="_Toc385348786" w:history="1">
        <w:r w:rsidR="00B972EC" w:rsidRPr="00B972EC">
          <w:rPr>
            <w:rStyle w:val="Hyperlink"/>
            <w:sz w:val="22"/>
          </w:rPr>
          <w:t>1</w:t>
        </w:r>
        <w:r w:rsidR="00B972EC">
          <w:rPr>
            <w:rStyle w:val="Hyperlink"/>
            <w:sz w:val="22"/>
          </w:rPr>
          <w:t>.6</w:t>
        </w:r>
        <w:r w:rsidR="00B972EC" w:rsidRPr="00B972EC">
          <w:rPr>
            <w:rStyle w:val="Hyperlink"/>
            <w:sz w:val="22"/>
          </w:rPr>
          <w:t xml:space="preserve">. </w:t>
        </w:r>
        <w:r w:rsidR="00B972EC">
          <w:rPr>
            <w:rStyle w:val="Hyperlink"/>
            <w:sz w:val="22"/>
          </w:rPr>
          <w:t>dijagrami klasa (class diagram)</w:t>
        </w:r>
        <w:r w:rsidR="00B972EC" w:rsidRPr="00B972EC">
          <w:rPr>
            <w:webHidden/>
          </w:rPr>
          <w:tab/>
          <w:t>10</w:t>
        </w:r>
      </w:hyperlink>
    </w:p>
    <w:p w:rsidR="00B972EC" w:rsidRPr="00F46BC4" w:rsidRDefault="00B972EC" w:rsidP="00B972EC"/>
    <w:p w:rsidR="00B972EC" w:rsidRPr="00F46BC4" w:rsidRDefault="00B972EC" w:rsidP="00B972EC"/>
    <w:p w:rsidR="00B972EC" w:rsidRPr="00F46BC4" w:rsidRDefault="00B972EC" w:rsidP="00B972EC"/>
    <w:p w:rsidR="00B972EC" w:rsidRPr="00B972EC" w:rsidRDefault="00B972EC" w:rsidP="00B972EC">
      <w:pPr>
        <w:rPr>
          <w:rFonts w:eastAsiaTheme="minorEastAsia"/>
        </w:rPr>
      </w:pPr>
    </w:p>
    <w:p w:rsidR="009D7C97" w:rsidRPr="00F46BC4" w:rsidRDefault="009D7C97" w:rsidP="009D7C97"/>
    <w:p w:rsidR="009D7C97" w:rsidRPr="006F4EA9" w:rsidRDefault="009D7C97" w:rsidP="009D7C97">
      <w:pPr>
        <w:rPr>
          <w:rFonts w:eastAsiaTheme="minorEastAsia"/>
        </w:rPr>
      </w:pPr>
    </w:p>
    <w:p w:rsidR="005279AD" w:rsidRDefault="00482F21" w:rsidP="009D7C97">
      <w:r>
        <w:fldChar w:fldCharType="end"/>
      </w:r>
    </w:p>
    <w:p w:rsidR="005279AD" w:rsidRDefault="005279AD">
      <w:pPr>
        <w:spacing w:after="200" w:line="276" w:lineRule="auto"/>
      </w:pPr>
      <w:r>
        <w:br w:type="page"/>
      </w:r>
    </w:p>
    <w:p w:rsidR="00C752D8" w:rsidRDefault="005279AD" w:rsidP="005279AD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32"/>
        </w:rPr>
      </w:pPr>
      <w:r w:rsidRPr="005279AD">
        <w:rPr>
          <w:rFonts w:ascii="Arial" w:hAnsi="Arial" w:cs="Arial"/>
          <w:b/>
          <w:sz w:val="32"/>
        </w:rPr>
        <w:lastRenderedPageBreak/>
        <w:t>Modeliranje problemske domene</w:t>
      </w:r>
    </w:p>
    <w:p w:rsidR="005279AD" w:rsidRDefault="005279AD" w:rsidP="005279AD">
      <w:pPr>
        <w:ind w:left="360"/>
        <w:rPr>
          <w:rFonts w:ascii="Arial" w:hAnsi="Arial" w:cs="Arial"/>
          <w:b/>
          <w:sz w:val="32"/>
        </w:rPr>
      </w:pPr>
    </w:p>
    <w:p w:rsidR="005279AD" w:rsidRDefault="005279AD" w:rsidP="001325B4">
      <w:pPr>
        <w:spacing w:line="360" w:lineRule="auto"/>
        <w:jc w:val="both"/>
      </w:pPr>
      <w:r>
        <w:t>U ovom dijelu rada nalazi se tehnička dokumentacija vezana uz UML dijagrame (UML modeliranje). Modeliranje problemske domene u našem slučaju se odnosi na:</w:t>
      </w:r>
    </w:p>
    <w:p w:rsidR="005279AD" w:rsidRDefault="005279AD" w:rsidP="005279AD">
      <w:pPr>
        <w:pStyle w:val="ListParagraph"/>
        <w:numPr>
          <w:ilvl w:val="0"/>
          <w:numId w:val="2"/>
        </w:numPr>
        <w:spacing w:line="360" w:lineRule="auto"/>
        <w:jc w:val="both"/>
      </w:pPr>
      <w:r>
        <w:t>Dijagrame slučajeva korištenja (Use Case Diagram)</w:t>
      </w:r>
    </w:p>
    <w:p w:rsidR="005279AD" w:rsidRDefault="005279AD" w:rsidP="005279AD">
      <w:pPr>
        <w:pStyle w:val="ListParagraph"/>
        <w:numPr>
          <w:ilvl w:val="0"/>
          <w:numId w:val="2"/>
        </w:numPr>
        <w:spacing w:line="360" w:lineRule="auto"/>
        <w:jc w:val="both"/>
      </w:pPr>
      <w:r>
        <w:t>Dijagrame slijeda (Sequence Diagram)</w:t>
      </w:r>
    </w:p>
    <w:p w:rsidR="005279AD" w:rsidRDefault="005279AD" w:rsidP="005279AD">
      <w:pPr>
        <w:pStyle w:val="ListParagraph"/>
        <w:numPr>
          <w:ilvl w:val="0"/>
          <w:numId w:val="2"/>
        </w:numPr>
        <w:spacing w:line="360" w:lineRule="auto"/>
        <w:jc w:val="both"/>
      </w:pPr>
      <w:r>
        <w:t>Dijagrame aktivnosti (Activity Diagram)</w:t>
      </w:r>
    </w:p>
    <w:p w:rsidR="005279AD" w:rsidRDefault="005279AD" w:rsidP="005279AD">
      <w:pPr>
        <w:pStyle w:val="ListParagraph"/>
        <w:numPr>
          <w:ilvl w:val="0"/>
          <w:numId w:val="2"/>
        </w:numPr>
        <w:spacing w:line="360" w:lineRule="auto"/>
        <w:jc w:val="both"/>
      </w:pPr>
      <w:r>
        <w:t>Dijagram klasa (Class Diagram)</w:t>
      </w:r>
    </w:p>
    <w:p w:rsidR="001325B4" w:rsidRDefault="001325B4" w:rsidP="001325B4">
      <w:pPr>
        <w:spacing w:line="360" w:lineRule="auto"/>
        <w:jc w:val="both"/>
      </w:pPr>
      <w:r>
        <w:t>Svi navedeni dijagrami su rađeni u alatu Visual Paradigm for UML 11.0.</w:t>
      </w:r>
    </w:p>
    <w:p w:rsidR="001325B4" w:rsidRDefault="001325B4" w:rsidP="001325B4">
      <w:pPr>
        <w:spacing w:line="360" w:lineRule="auto"/>
        <w:jc w:val="both"/>
      </w:pPr>
    </w:p>
    <w:p w:rsidR="001325B4" w:rsidRDefault="001325B4" w:rsidP="001325B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Dijagram slučajeva korištenja (Use Case Diagram)</w:t>
      </w:r>
    </w:p>
    <w:p w:rsidR="001325B4" w:rsidRDefault="001325B4" w:rsidP="001325B4">
      <w:pPr>
        <w:rPr>
          <w:rFonts w:ascii="Arial" w:hAnsi="Arial" w:cs="Arial"/>
          <w:b/>
          <w:sz w:val="28"/>
        </w:rPr>
      </w:pPr>
    </w:p>
    <w:p w:rsidR="001325B4" w:rsidRDefault="001325B4" w:rsidP="001325B4">
      <w:pPr>
        <w:spacing w:line="360" w:lineRule="auto"/>
        <w:jc w:val="both"/>
      </w:pPr>
      <w:r>
        <w:t>Na dijagramu slučajeva korištenja možemo vidjeti da su korisnici sustava Korisnik, Kuhar, Zaposlenik. Na temelju njihovih zahtjeva kreirali smo sljedeće dijagrame korištenja:</w:t>
      </w:r>
    </w:p>
    <w:p w:rsidR="001325B4" w:rsidRDefault="001325B4" w:rsidP="001325B4">
      <w:pPr>
        <w:pStyle w:val="ListParagraph"/>
        <w:numPr>
          <w:ilvl w:val="0"/>
          <w:numId w:val="5"/>
        </w:numPr>
        <w:spacing w:line="360" w:lineRule="auto"/>
        <w:jc w:val="both"/>
      </w:pPr>
      <w:r>
        <w:t>Login u sustav</w:t>
      </w:r>
    </w:p>
    <w:p w:rsidR="001325B4" w:rsidRDefault="001325B4" w:rsidP="001325B4">
      <w:pPr>
        <w:pStyle w:val="ListParagraph"/>
        <w:numPr>
          <w:ilvl w:val="0"/>
          <w:numId w:val="5"/>
        </w:numPr>
        <w:spacing w:line="360" w:lineRule="auto"/>
        <w:jc w:val="both"/>
      </w:pPr>
      <w:r>
        <w:t>Kreiranje narudžbe</w:t>
      </w:r>
    </w:p>
    <w:p w:rsidR="001325B4" w:rsidRDefault="001325B4" w:rsidP="001325B4">
      <w:pPr>
        <w:pStyle w:val="ListParagraph"/>
        <w:numPr>
          <w:ilvl w:val="0"/>
          <w:numId w:val="5"/>
        </w:numPr>
        <w:spacing w:line="360" w:lineRule="auto"/>
        <w:jc w:val="both"/>
      </w:pPr>
      <w:r>
        <w:t>Odabir pića</w:t>
      </w:r>
    </w:p>
    <w:p w:rsidR="001325B4" w:rsidRDefault="001325B4" w:rsidP="001325B4">
      <w:pPr>
        <w:pStyle w:val="ListParagraph"/>
        <w:numPr>
          <w:ilvl w:val="0"/>
          <w:numId w:val="5"/>
        </w:numPr>
        <w:spacing w:line="360" w:lineRule="auto"/>
        <w:jc w:val="both"/>
      </w:pPr>
      <w:r>
        <w:t>Odabir jela</w:t>
      </w:r>
    </w:p>
    <w:p w:rsidR="001325B4" w:rsidRDefault="001325B4" w:rsidP="001325B4">
      <w:pPr>
        <w:pStyle w:val="ListParagraph"/>
        <w:numPr>
          <w:ilvl w:val="0"/>
          <w:numId w:val="5"/>
        </w:numPr>
        <w:spacing w:line="360" w:lineRule="auto"/>
        <w:jc w:val="both"/>
      </w:pPr>
      <w:r>
        <w:t>Pregledavanje narudžbi</w:t>
      </w:r>
    </w:p>
    <w:p w:rsidR="001325B4" w:rsidRDefault="001325B4" w:rsidP="001325B4">
      <w:pPr>
        <w:pStyle w:val="ListParagraph"/>
        <w:numPr>
          <w:ilvl w:val="0"/>
          <w:numId w:val="5"/>
        </w:numPr>
        <w:spacing w:line="360" w:lineRule="auto"/>
        <w:jc w:val="both"/>
      </w:pPr>
      <w:r>
        <w:t>Pripremanje jela</w:t>
      </w:r>
    </w:p>
    <w:p w:rsidR="001325B4" w:rsidRPr="001325B4" w:rsidRDefault="001325B4" w:rsidP="001325B4">
      <w:pPr>
        <w:pStyle w:val="ListParagraph"/>
        <w:numPr>
          <w:ilvl w:val="0"/>
          <w:numId w:val="5"/>
        </w:numPr>
        <w:spacing w:line="360" w:lineRule="auto"/>
        <w:jc w:val="both"/>
      </w:pPr>
      <w:r>
        <w:t>Kreiranje računa</w:t>
      </w:r>
    </w:p>
    <w:p w:rsidR="001325B4" w:rsidRDefault="001325B4" w:rsidP="001325B4">
      <w:pPr>
        <w:spacing w:line="360" w:lineRule="auto"/>
        <w:jc w:val="both"/>
      </w:pPr>
    </w:p>
    <w:p w:rsidR="0002269D" w:rsidRDefault="00287F62">
      <w:pPr>
        <w:spacing w:after="200" w:line="276" w:lineRule="auto"/>
        <w:rPr>
          <w:noProof/>
        </w:rPr>
      </w:pPr>
      <w:r>
        <w:br w:type="page"/>
      </w:r>
    </w:p>
    <w:p w:rsidR="001325B4" w:rsidRDefault="0002269D" w:rsidP="009F0349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6225205" cy="2876550"/>
            <wp:effectExtent l="19050" t="0" r="4145" b="0"/>
            <wp:docPr id="7" name="Picture 6" descr="Restoran.NET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oran.NET-fina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617" cy="28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49" w:rsidRDefault="009F0349" w:rsidP="009F0349">
      <w:pPr>
        <w:spacing w:after="200" w:line="276" w:lineRule="auto"/>
        <w:jc w:val="center"/>
      </w:pPr>
      <w:r>
        <w:t>Slika 1. Use Case dijagram</w:t>
      </w:r>
    </w:p>
    <w:p w:rsidR="009F0349" w:rsidRDefault="009F0349" w:rsidP="009F0349">
      <w:pPr>
        <w:spacing w:after="200" w:line="360" w:lineRule="auto"/>
        <w:jc w:val="both"/>
      </w:pPr>
      <w:r>
        <w:t>Na Slici 1. možete vidjeti naš Use Case dijagram. Primarni učesnik je Korisnik, dok su sekundarni učesnici Kuhar i Zaposlenik.</w:t>
      </w:r>
      <w:r w:rsidR="00156586">
        <w:t xml:space="preserve"> Dakle, kada Korisnik dođe u restoran on može naručiti, ali opet i ne mora. U situaciji kada korisnik želi naručiti pokreće se prvi slučaj korištenja Kreiranje narudžbe.</w:t>
      </w:r>
      <w:r w:rsidR="004C21B6">
        <w:t xml:space="preserve"> Kreiranje narudžbe je slučaj koji podrazumijeva da je Korisnik ušao u restoran te ima želju naručiti određene prehrambene artikle.</w:t>
      </w:r>
      <w:r w:rsidR="00156586">
        <w:t xml:space="preserve"> Slučaj Kreiranje narudžbe se proširuje sa slučajem Odabir pića te slučajem Odabir jela, što </w:t>
      </w:r>
      <w:r w:rsidR="0009142D">
        <w:t xml:space="preserve">direktno </w:t>
      </w:r>
      <w:r w:rsidR="00156586">
        <w:t>znači da Korisnik</w:t>
      </w:r>
      <w:r w:rsidR="0009142D">
        <w:t xml:space="preserve"> </w:t>
      </w:r>
      <w:r w:rsidR="0085134F">
        <w:t xml:space="preserve">usmenim putem </w:t>
      </w:r>
      <w:r w:rsidR="0009142D">
        <w:t>naručuje kod Zaposlenika jelo i piće</w:t>
      </w:r>
      <w:r w:rsidR="0085134F">
        <w:t>, koji te želje evidentira u računalo</w:t>
      </w:r>
      <w:r w:rsidR="0009142D">
        <w:t>. Učesnici Kuhar i Zaposlenik da bi mogli pregledavati prispjele narudžbe moraju se prvo logirati u sustav. Kada to učine mogu pregledavati prispjele narudžbe. Ovisno o narudžbi Kuhar kreće sa Pripremom jela. Prvo se kreće sa pripremanjem onog jela koje zahtijeva najdužu pripremu.</w:t>
      </w:r>
      <w:r w:rsidR="004C21B6">
        <w:t xml:space="preserve"> Dakle, postoji određena lista prioriteta koja se kreira na temelju pozadinskog algoritma, te samim time olakšava odabir Kuharu.</w:t>
      </w:r>
      <w:r w:rsidR="0009142D">
        <w:t xml:space="preserve"> Dok sam Zaposlenik Kreira račun i izdaje ga Korisniku. Korisnik </w:t>
      </w:r>
      <w:r w:rsidR="0085134F">
        <w:t xml:space="preserve">podmiruje svoj račun, </w:t>
      </w:r>
      <w:r w:rsidR="0009142D">
        <w:t>sjedne za stol i čeka svoju narudžbu.</w:t>
      </w:r>
    </w:p>
    <w:p w:rsidR="00167EDB" w:rsidRDefault="00167EDB">
      <w:pPr>
        <w:spacing w:after="200" w:line="276" w:lineRule="auto"/>
      </w:pPr>
      <w:r>
        <w:br w:type="page"/>
      </w:r>
    </w:p>
    <w:p w:rsidR="00167EDB" w:rsidRDefault="00167EDB" w:rsidP="00167E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Predlošci</w:t>
      </w:r>
    </w:p>
    <w:p w:rsidR="00167EDB" w:rsidRDefault="00167EDB" w:rsidP="00167EDB">
      <w:pPr>
        <w:ind w:left="720"/>
        <w:rPr>
          <w:rFonts w:ascii="Arial" w:hAnsi="Arial" w:cs="Arial"/>
          <w:b/>
          <w:sz w:val="28"/>
        </w:rPr>
      </w:pPr>
    </w:p>
    <w:p w:rsidR="00167EDB" w:rsidRDefault="00167EDB" w:rsidP="00167EDB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Logiranje u sustav</w:t>
      </w:r>
    </w:p>
    <w:p w:rsidR="00167EDB" w:rsidRDefault="00167EDB" w:rsidP="00167EDB">
      <w:pPr>
        <w:rPr>
          <w:rFonts w:ascii="Arial" w:hAnsi="Arial" w:cs="Arial"/>
          <w:b/>
        </w:rPr>
      </w:pPr>
    </w:p>
    <w:p w:rsidR="00167EDB" w:rsidRPr="007A76DD" w:rsidRDefault="00167EDB" w:rsidP="00167EDB">
      <w:pPr>
        <w:pStyle w:val="ListParagraph"/>
        <w:numPr>
          <w:ilvl w:val="0"/>
          <w:numId w:val="8"/>
        </w:numPr>
        <w:spacing w:after="200" w:line="276" w:lineRule="auto"/>
        <w:jc w:val="both"/>
      </w:pPr>
      <w:r w:rsidRPr="00167EDB">
        <w:rPr>
          <w:b/>
        </w:rPr>
        <w:t>Brief Description</w:t>
      </w:r>
      <w:r w:rsidRPr="007A76DD">
        <w:t>: Svaki korisnik koji radi s aplikacijom se najprije mora prijaviti u sustav.</w:t>
      </w:r>
    </w:p>
    <w:p w:rsidR="00167EDB" w:rsidRPr="007A76DD" w:rsidRDefault="00167EDB" w:rsidP="00167EDB">
      <w:pPr>
        <w:pStyle w:val="ListParagraph"/>
        <w:numPr>
          <w:ilvl w:val="0"/>
          <w:numId w:val="8"/>
        </w:numPr>
        <w:spacing w:after="200" w:line="276" w:lineRule="auto"/>
        <w:jc w:val="both"/>
      </w:pPr>
      <w:r w:rsidRPr="00167EDB">
        <w:rPr>
          <w:b/>
        </w:rPr>
        <w:t>Preconditions</w:t>
      </w:r>
      <w:r w:rsidRPr="007A76DD">
        <w:t xml:space="preserve">: Nužno je imati username i password da bi se </w:t>
      </w:r>
      <w:r w:rsidR="004523C9">
        <w:t>korisnici mogli</w:t>
      </w:r>
      <w:r w:rsidRPr="007A76DD">
        <w:t xml:space="preserve"> prijaviti.</w:t>
      </w:r>
    </w:p>
    <w:p w:rsidR="00167EDB" w:rsidRPr="007A76DD" w:rsidRDefault="00167EDB" w:rsidP="00167EDB">
      <w:pPr>
        <w:pStyle w:val="ListParagraph"/>
        <w:numPr>
          <w:ilvl w:val="0"/>
          <w:numId w:val="8"/>
        </w:numPr>
        <w:spacing w:after="200" w:line="276" w:lineRule="auto"/>
        <w:jc w:val="both"/>
      </w:pPr>
      <w:r w:rsidRPr="00167EDB">
        <w:rPr>
          <w:b/>
        </w:rPr>
        <w:t>Post-conditions</w:t>
      </w:r>
      <w:r>
        <w:t xml:space="preserve">: Korisnik može biti </w:t>
      </w:r>
      <w:r w:rsidRPr="007A76DD">
        <w:t>prijavljen ili odbijen</w:t>
      </w:r>
    </w:p>
    <w:p w:rsidR="00167EDB" w:rsidRPr="007A76DD" w:rsidRDefault="00167EDB" w:rsidP="00167EDB">
      <w:pPr>
        <w:pStyle w:val="ListParagraph"/>
        <w:numPr>
          <w:ilvl w:val="0"/>
          <w:numId w:val="8"/>
        </w:numPr>
        <w:spacing w:after="200" w:line="276" w:lineRule="auto"/>
        <w:jc w:val="both"/>
      </w:pPr>
      <w:r w:rsidRPr="00167EDB">
        <w:rPr>
          <w:b/>
        </w:rPr>
        <w:t>Importance</w:t>
      </w:r>
      <w:r w:rsidRPr="007A76DD">
        <w:t>: Slučaj korištenja najvećeg prioriteta</w:t>
      </w:r>
    </w:p>
    <w:p w:rsidR="00167EDB" w:rsidRDefault="00167EDB" w:rsidP="00167EDB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</w:rPr>
      </w:pPr>
      <w:r w:rsidRPr="00167EDB">
        <w:rPr>
          <w:b/>
        </w:rPr>
        <w:t>Flow of Events:</w:t>
      </w:r>
    </w:p>
    <w:p w:rsidR="00167EDB" w:rsidRDefault="00167EDB" w:rsidP="00167EDB">
      <w:pPr>
        <w:pStyle w:val="ListParagraph"/>
        <w:spacing w:after="200" w:line="276" w:lineRule="auto"/>
        <w:jc w:val="both"/>
        <w:rPr>
          <w:b/>
        </w:rPr>
      </w:pPr>
    </w:p>
    <w:tbl>
      <w:tblPr>
        <w:tblStyle w:val="LightGrid-Accent6"/>
        <w:tblW w:w="0" w:type="auto"/>
        <w:tblLook w:val="04A0"/>
      </w:tblPr>
      <w:tblGrid>
        <w:gridCol w:w="817"/>
        <w:gridCol w:w="3119"/>
        <w:gridCol w:w="3231"/>
      </w:tblGrid>
      <w:tr w:rsidR="00167EDB" w:rsidTr="00167EDB">
        <w:trPr>
          <w:cnfStyle w:val="100000000000"/>
        </w:trPr>
        <w:tc>
          <w:tcPr>
            <w:cnfStyle w:val="001000000000"/>
            <w:tcW w:w="817" w:type="dxa"/>
          </w:tcPr>
          <w:p w:rsidR="00167EDB" w:rsidRDefault="00167EDB" w:rsidP="00167EDB">
            <w:pPr>
              <w:pStyle w:val="ListParagraph"/>
              <w:spacing w:after="200" w:line="276" w:lineRule="auto"/>
              <w:ind w:left="0"/>
              <w:jc w:val="center"/>
            </w:pPr>
          </w:p>
        </w:tc>
        <w:tc>
          <w:tcPr>
            <w:tcW w:w="3119" w:type="dxa"/>
          </w:tcPr>
          <w:p w:rsidR="00167EDB" w:rsidRPr="00167EDB" w:rsidRDefault="00167EDB" w:rsidP="00167EDB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r>
              <w:t>Actor Input</w:t>
            </w:r>
          </w:p>
        </w:tc>
        <w:tc>
          <w:tcPr>
            <w:tcW w:w="3231" w:type="dxa"/>
          </w:tcPr>
          <w:p w:rsidR="00167EDB" w:rsidRPr="00167EDB" w:rsidRDefault="00167EDB" w:rsidP="00167EDB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r w:rsidRPr="00167EDB">
              <w:t>System Response</w:t>
            </w:r>
          </w:p>
        </w:tc>
      </w:tr>
      <w:tr w:rsidR="00167EDB" w:rsidTr="00167EDB">
        <w:trPr>
          <w:cnfStyle w:val="000000100000"/>
        </w:trPr>
        <w:tc>
          <w:tcPr>
            <w:cnfStyle w:val="001000000000"/>
            <w:tcW w:w="817" w:type="dxa"/>
          </w:tcPr>
          <w:p w:rsidR="00167EDB" w:rsidRDefault="004523C9" w:rsidP="00167EDB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119" w:type="dxa"/>
          </w:tcPr>
          <w:p w:rsidR="00167EDB" w:rsidRPr="004523C9" w:rsidRDefault="004523C9" w:rsidP="00167EDB">
            <w:pPr>
              <w:pStyle w:val="ListParagraph"/>
              <w:spacing w:after="200" w:line="276" w:lineRule="auto"/>
              <w:ind w:left="0"/>
              <w:jc w:val="both"/>
              <w:cnfStyle w:val="000000100000"/>
            </w:pPr>
            <w:r>
              <w:t>Zahtjev za logiranje u sustav</w:t>
            </w:r>
          </w:p>
        </w:tc>
        <w:tc>
          <w:tcPr>
            <w:tcW w:w="3231" w:type="dxa"/>
          </w:tcPr>
          <w:p w:rsidR="00167EDB" w:rsidRDefault="00167EDB" w:rsidP="00167EDB">
            <w:pPr>
              <w:pStyle w:val="ListParagraph"/>
              <w:spacing w:after="200" w:line="276" w:lineRule="auto"/>
              <w:ind w:left="0"/>
              <w:jc w:val="both"/>
              <w:cnfStyle w:val="000000100000"/>
              <w:rPr>
                <w:b/>
              </w:rPr>
            </w:pPr>
          </w:p>
        </w:tc>
      </w:tr>
      <w:tr w:rsidR="00167EDB" w:rsidTr="00167EDB">
        <w:trPr>
          <w:cnfStyle w:val="000000010000"/>
        </w:trPr>
        <w:tc>
          <w:tcPr>
            <w:cnfStyle w:val="001000000000"/>
            <w:tcW w:w="817" w:type="dxa"/>
          </w:tcPr>
          <w:p w:rsidR="00167EDB" w:rsidRDefault="004523C9" w:rsidP="00167EDB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119" w:type="dxa"/>
          </w:tcPr>
          <w:p w:rsidR="00167EDB" w:rsidRDefault="00167EDB" w:rsidP="00167EDB">
            <w:pPr>
              <w:pStyle w:val="ListParagraph"/>
              <w:spacing w:after="200" w:line="276" w:lineRule="auto"/>
              <w:ind w:left="0"/>
              <w:jc w:val="both"/>
              <w:cnfStyle w:val="000000010000"/>
              <w:rPr>
                <w:b/>
              </w:rPr>
            </w:pPr>
          </w:p>
        </w:tc>
        <w:tc>
          <w:tcPr>
            <w:tcW w:w="3231" w:type="dxa"/>
          </w:tcPr>
          <w:p w:rsidR="00167EDB" w:rsidRPr="004523C9" w:rsidRDefault="004523C9" w:rsidP="00167EDB">
            <w:pPr>
              <w:pStyle w:val="ListParagraph"/>
              <w:spacing w:after="200" w:line="276" w:lineRule="auto"/>
              <w:ind w:left="0"/>
              <w:jc w:val="both"/>
              <w:cnfStyle w:val="000000010000"/>
            </w:pPr>
            <w:r>
              <w:t>Prikaz forme za login</w:t>
            </w:r>
          </w:p>
        </w:tc>
      </w:tr>
      <w:tr w:rsidR="00167EDB" w:rsidTr="00167EDB">
        <w:trPr>
          <w:cnfStyle w:val="000000100000"/>
        </w:trPr>
        <w:tc>
          <w:tcPr>
            <w:cnfStyle w:val="001000000000"/>
            <w:tcW w:w="817" w:type="dxa"/>
          </w:tcPr>
          <w:p w:rsidR="00167EDB" w:rsidRDefault="004523C9" w:rsidP="00167EDB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119" w:type="dxa"/>
          </w:tcPr>
          <w:p w:rsidR="00167EDB" w:rsidRPr="004523C9" w:rsidRDefault="004523C9" w:rsidP="00167EDB">
            <w:pPr>
              <w:pStyle w:val="ListParagraph"/>
              <w:spacing w:after="200" w:line="276" w:lineRule="auto"/>
              <w:ind w:left="0"/>
              <w:jc w:val="both"/>
              <w:cnfStyle w:val="000000100000"/>
            </w:pPr>
            <w:r>
              <w:t>Unos korisničkih podataka – username i password</w:t>
            </w:r>
          </w:p>
        </w:tc>
        <w:tc>
          <w:tcPr>
            <w:tcW w:w="3231" w:type="dxa"/>
          </w:tcPr>
          <w:p w:rsidR="00167EDB" w:rsidRDefault="00167EDB" w:rsidP="00167EDB">
            <w:pPr>
              <w:pStyle w:val="ListParagraph"/>
              <w:spacing w:after="200" w:line="276" w:lineRule="auto"/>
              <w:ind w:left="0"/>
              <w:jc w:val="both"/>
              <w:cnfStyle w:val="000000100000"/>
              <w:rPr>
                <w:b/>
              </w:rPr>
            </w:pPr>
          </w:p>
        </w:tc>
      </w:tr>
      <w:tr w:rsidR="00167EDB" w:rsidTr="00167EDB">
        <w:trPr>
          <w:cnfStyle w:val="000000010000"/>
        </w:trPr>
        <w:tc>
          <w:tcPr>
            <w:cnfStyle w:val="001000000000"/>
            <w:tcW w:w="817" w:type="dxa"/>
          </w:tcPr>
          <w:p w:rsidR="00167EDB" w:rsidRDefault="004523C9" w:rsidP="00167EDB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119" w:type="dxa"/>
          </w:tcPr>
          <w:p w:rsidR="00167EDB" w:rsidRDefault="00167EDB" w:rsidP="00167EDB">
            <w:pPr>
              <w:pStyle w:val="ListParagraph"/>
              <w:spacing w:after="200" w:line="276" w:lineRule="auto"/>
              <w:ind w:left="0"/>
              <w:jc w:val="both"/>
              <w:cnfStyle w:val="000000010000"/>
              <w:rPr>
                <w:b/>
              </w:rPr>
            </w:pPr>
          </w:p>
        </w:tc>
        <w:tc>
          <w:tcPr>
            <w:tcW w:w="3231" w:type="dxa"/>
          </w:tcPr>
          <w:p w:rsidR="00167EDB" w:rsidRPr="004523C9" w:rsidRDefault="004523C9" w:rsidP="00167EDB">
            <w:pPr>
              <w:pStyle w:val="ListParagraph"/>
              <w:spacing w:after="200" w:line="276" w:lineRule="auto"/>
              <w:ind w:left="0"/>
              <w:jc w:val="both"/>
              <w:cnfStyle w:val="000000010000"/>
            </w:pPr>
            <w:r>
              <w:t>Prikaz glavne forma</w:t>
            </w:r>
          </w:p>
        </w:tc>
      </w:tr>
      <w:tr w:rsidR="00167EDB" w:rsidTr="00167EDB">
        <w:trPr>
          <w:cnfStyle w:val="000000100000"/>
        </w:trPr>
        <w:tc>
          <w:tcPr>
            <w:cnfStyle w:val="001000000000"/>
            <w:tcW w:w="817" w:type="dxa"/>
          </w:tcPr>
          <w:p w:rsidR="00167EDB" w:rsidRDefault="004523C9" w:rsidP="00167EDB">
            <w:pPr>
              <w:pStyle w:val="ListParagraph"/>
              <w:spacing w:after="200" w:line="276" w:lineRule="auto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3119" w:type="dxa"/>
          </w:tcPr>
          <w:p w:rsidR="00167EDB" w:rsidRDefault="00167EDB" w:rsidP="00167EDB">
            <w:pPr>
              <w:pStyle w:val="ListParagraph"/>
              <w:spacing w:after="200" w:line="276" w:lineRule="auto"/>
              <w:ind w:left="0"/>
              <w:jc w:val="both"/>
              <w:cnfStyle w:val="000000100000"/>
              <w:rPr>
                <w:b/>
              </w:rPr>
            </w:pPr>
          </w:p>
        </w:tc>
        <w:tc>
          <w:tcPr>
            <w:tcW w:w="3231" w:type="dxa"/>
          </w:tcPr>
          <w:p w:rsidR="00167EDB" w:rsidRPr="004523C9" w:rsidRDefault="004523C9" w:rsidP="00167EDB">
            <w:pPr>
              <w:pStyle w:val="ListParagraph"/>
              <w:spacing w:after="200" w:line="276" w:lineRule="auto"/>
              <w:ind w:left="0"/>
              <w:jc w:val="both"/>
              <w:cnfStyle w:val="000000100000"/>
            </w:pPr>
            <w:r>
              <w:t>Poruka o greški – neuspjeli login</w:t>
            </w:r>
          </w:p>
        </w:tc>
      </w:tr>
    </w:tbl>
    <w:p w:rsidR="00167EDB" w:rsidRPr="00167EDB" w:rsidRDefault="00167EDB" w:rsidP="00167EDB">
      <w:pPr>
        <w:pStyle w:val="ListParagraph"/>
        <w:spacing w:after="200" w:line="276" w:lineRule="auto"/>
        <w:jc w:val="both"/>
        <w:rPr>
          <w:b/>
        </w:rPr>
      </w:pPr>
    </w:p>
    <w:p w:rsidR="004523C9" w:rsidRPr="004523C9" w:rsidRDefault="004523C9" w:rsidP="004523C9">
      <w:pPr>
        <w:rPr>
          <w:rFonts w:ascii="Arial" w:hAnsi="Arial" w:cs="Arial"/>
          <w:b/>
        </w:rPr>
      </w:pPr>
    </w:p>
    <w:p w:rsidR="004523C9" w:rsidRDefault="004523C9" w:rsidP="004523C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Kreiranje narudžbe</w:t>
      </w:r>
    </w:p>
    <w:p w:rsidR="004523C9" w:rsidRDefault="004523C9" w:rsidP="004523C9">
      <w:pPr>
        <w:rPr>
          <w:rFonts w:ascii="Arial" w:hAnsi="Arial" w:cs="Arial"/>
          <w:b/>
        </w:rPr>
      </w:pPr>
    </w:p>
    <w:p w:rsidR="004523C9" w:rsidRPr="007A76DD" w:rsidRDefault="004523C9" w:rsidP="004523C9">
      <w:pPr>
        <w:pStyle w:val="ListParagraph"/>
        <w:numPr>
          <w:ilvl w:val="0"/>
          <w:numId w:val="14"/>
        </w:numPr>
        <w:spacing w:after="200" w:line="276" w:lineRule="auto"/>
        <w:jc w:val="both"/>
      </w:pPr>
      <w:r w:rsidRPr="004523C9">
        <w:rPr>
          <w:b/>
        </w:rPr>
        <w:t>Brief Description</w:t>
      </w:r>
      <w:r w:rsidRPr="007A76DD">
        <w:t>: Korisnik kreira željenu narudžbu koja će biti</w:t>
      </w:r>
      <w:r>
        <w:t xml:space="preserve"> proslijeđena kuharu</w:t>
      </w:r>
      <w:r w:rsidRPr="007A76DD">
        <w:t xml:space="preserve"> </w:t>
      </w:r>
    </w:p>
    <w:p w:rsidR="004523C9" w:rsidRPr="007A76DD" w:rsidRDefault="004523C9" w:rsidP="004523C9">
      <w:pPr>
        <w:pStyle w:val="ListParagraph"/>
        <w:numPr>
          <w:ilvl w:val="0"/>
          <w:numId w:val="14"/>
        </w:numPr>
        <w:spacing w:after="200" w:line="276" w:lineRule="auto"/>
        <w:jc w:val="both"/>
      </w:pPr>
      <w:r w:rsidRPr="004523C9">
        <w:rPr>
          <w:b/>
        </w:rPr>
        <w:t>Post-conditions</w:t>
      </w:r>
      <w:r w:rsidRPr="007A76DD">
        <w:t xml:space="preserve">: </w:t>
      </w:r>
      <w:r>
        <w:t>N</w:t>
      </w:r>
      <w:r w:rsidRPr="007A76DD">
        <w:t>arudžba će</w:t>
      </w:r>
      <w:r>
        <w:t xml:space="preserve"> biti proslijeđena </w:t>
      </w:r>
      <w:r w:rsidRPr="007A76DD">
        <w:t>kuharu.</w:t>
      </w:r>
    </w:p>
    <w:p w:rsidR="004523C9" w:rsidRPr="004523C9" w:rsidRDefault="004523C9" w:rsidP="004523C9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b/>
        </w:rPr>
      </w:pPr>
      <w:r w:rsidRPr="004523C9">
        <w:rPr>
          <w:b/>
        </w:rPr>
        <w:t>Flow of Events:</w:t>
      </w:r>
    </w:p>
    <w:p w:rsidR="004523C9" w:rsidRPr="004523C9" w:rsidRDefault="004523C9" w:rsidP="004523C9"/>
    <w:tbl>
      <w:tblPr>
        <w:tblStyle w:val="LightGrid-Accent6"/>
        <w:tblW w:w="0" w:type="auto"/>
        <w:tblLook w:val="04A0"/>
      </w:tblPr>
      <w:tblGrid>
        <w:gridCol w:w="817"/>
        <w:gridCol w:w="3119"/>
        <w:gridCol w:w="3260"/>
      </w:tblGrid>
      <w:tr w:rsidR="00C3130E" w:rsidTr="00C3130E">
        <w:trPr>
          <w:cnfStyle w:val="100000000000"/>
        </w:trPr>
        <w:tc>
          <w:tcPr>
            <w:cnfStyle w:val="001000000000"/>
            <w:tcW w:w="817" w:type="dxa"/>
          </w:tcPr>
          <w:p w:rsidR="00C3130E" w:rsidRDefault="00C3130E" w:rsidP="00167EDB"/>
        </w:tc>
        <w:tc>
          <w:tcPr>
            <w:tcW w:w="3119" w:type="dxa"/>
          </w:tcPr>
          <w:p w:rsidR="00C3130E" w:rsidRPr="00167EDB" w:rsidRDefault="00C3130E" w:rsidP="00DC15F5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r>
              <w:t>Actor Input</w:t>
            </w:r>
          </w:p>
        </w:tc>
        <w:tc>
          <w:tcPr>
            <w:tcW w:w="3260" w:type="dxa"/>
          </w:tcPr>
          <w:p w:rsidR="00C3130E" w:rsidRPr="00167EDB" w:rsidRDefault="00C3130E" w:rsidP="00DC15F5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r w:rsidRPr="00167EDB">
              <w:t>System Response</w:t>
            </w:r>
          </w:p>
        </w:tc>
      </w:tr>
      <w:tr w:rsidR="00C3130E" w:rsidTr="00C3130E">
        <w:trPr>
          <w:cnfStyle w:val="00000010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100000"/>
            </w:pPr>
            <w:r>
              <w:t>Odabire formu za izradu narudžbe</w:t>
            </w:r>
          </w:p>
        </w:tc>
        <w:tc>
          <w:tcPr>
            <w:tcW w:w="3260" w:type="dxa"/>
          </w:tcPr>
          <w:p w:rsidR="00C3130E" w:rsidRDefault="00C3130E" w:rsidP="00167EDB">
            <w:pPr>
              <w:cnfStyle w:val="000000100000"/>
            </w:pPr>
          </w:p>
        </w:tc>
      </w:tr>
      <w:tr w:rsidR="00C3130E" w:rsidTr="00C3130E">
        <w:trPr>
          <w:cnfStyle w:val="00000001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2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010000"/>
            </w:pPr>
          </w:p>
        </w:tc>
        <w:tc>
          <w:tcPr>
            <w:tcW w:w="3260" w:type="dxa"/>
          </w:tcPr>
          <w:p w:rsidR="00C3130E" w:rsidRDefault="00C3130E" w:rsidP="00167EDB">
            <w:pPr>
              <w:cnfStyle w:val="000000010000"/>
            </w:pPr>
            <w:r>
              <w:t>Prikaz forme za odabir pića ili jela</w:t>
            </w:r>
          </w:p>
        </w:tc>
      </w:tr>
      <w:tr w:rsidR="00C3130E" w:rsidTr="00C3130E">
        <w:trPr>
          <w:cnfStyle w:val="00000010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3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100000"/>
            </w:pPr>
            <w:r>
              <w:t>Odabire formu za piće ili jelo</w:t>
            </w:r>
          </w:p>
        </w:tc>
        <w:tc>
          <w:tcPr>
            <w:tcW w:w="3260" w:type="dxa"/>
          </w:tcPr>
          <w:p w:rsidR="00C3130E" w:rsidRDefault="00C3130E" w:rsidP="00167EDB">
            <w:pPr>
              <w:cnfStyle w:val="000000100000"/>
            </w:pPr>
          </w:p>
        </w:tc>
      </w:tr>
      <w:tr w:rsidR="00C3130E" w:rsidTr="00C3130E">
        <w:trPr>
          <w:cnfStyle w:val="00000001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4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010000"/>
            </w:pPr>
          </w:p>
        </w:tc>
        <w:tc>
          <w:tcPr>
            <w:tcW w:w="3260" w:type="dxa"/>
          </w:tcPr>
          <w:p w:rsidR="00C3130E" w:rsidRDefault="00C3130E" w:rsidP="00167EDB">
            <w:pPr>
              <w:cnfStyle w:val="000000010000"/>
            </w:pPr>
            <w:r>
              <w:t>Prikaz forme za odabir pića</w:t>
            </w:r>
          </w:p>
        </w:tc>
      </w:tr>
      <w:tr w:rsidR="00C3130E" w:rsidTr="00C3130E">
        <w:trPr>
          <w:cnfStyle w:val="00000010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5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100000"/>
            </w:pPr>
            <w:r>
              <w:t>Odabire piće</w:t>
            </w:r>
          </w:p>
        </w:tc>
        <w:tc>
          <w:tcPr>
            <w:tcW w:w="3260" w:type="dxa"/>
          </w:tcPr>
          <w:p w:rsidR="00C3130E" w:rsidRDefault="00C3130E" w:rsidP="00167EDB">
            <w:pPr>
              <w:cnfStyle w:val="000000100000"/>
            </w:pPr>
          </w:p>
        </w:tc>
      </w:tr>
      <w:tr w:rsidR="00C3130E" w:rsidTr="00C3130E">
        <w:trPr>
          <w:cnfStyle w:val="00000001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6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010000"/>
            </w:pPr>
          </w:p>
        </w:tc>
        <w:tc>
          <w:tcPr>
            <w:tcW w:w="3260" w:type="dxa"/>
          </w:tcPr>
          <w:p w:rsidR="00C3130E" w:rsidRDefault="00C3130E" w:rsidP="00167EDB">
            <w:pPr>
              <w:cnfStyle w:val="000000010000"/>
            </w:pPr>
            <w:r>
              <w:t>Prikaz gotove narudžbe</w:t>
            </w:r>
          </w:p>
        </w:tc>
      </w:tr>
      <w:tr w:rsidR="00C3130E" w:rsidTr="00C3130E">
        <w:trPr>
          <w:cnfStyle w:val="00000010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7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100000"/>
            </w:pPr>
          </w:p>
        </w:tc>
        <w:tc>
          <w:tcPr>
            <w:tcW w:w="3260" w:type="dxa"/>
          </w:tcPr>
          <w:p w:rsidR="00C3130E" w:rsidRDefault="00C3130E" w:rsidP="00167EDB">
            <w:pPr>
              <w:cnfStyle w:val="000000100000"/>
            </w:pPr>
            <w:r>
              <w:t>Prikaz forme za odabir jela</w:t>
            </w:r>
          </w:p>
        </w:tc>
      </w:tr>
      <w:tr w:rsidR="00C3130E" w:rsidTr="00C3130E">
        <w:trPr>
          <w:cnfStyle w:val="00000001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8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010000"/>
            </w:pPr>
            <w:r>
              <w:t>Odabire jelo</w:t>
            </w:r>
          </w:p>
        </w:tc>
        <w:tc>
          <w:tcPr>
            <w:tcW w:w="3260" w:type="dxa"/>
          </w:tcPr>
          <w:p w:rsidR="00C3130E" w:rsidRDefault="00C3130E" w:rsidP="00167EDB">
            <w:pPr>
              <w:cnfStyle w:val="000000010000"/>
            </w:pPr>
          </w:p>
        </w:tc>
      </w:tr>
      <w:tr w:rsidR="00C3130E" w:rsidTr="00C3130E">
        <w:trPr>
          <w:cnfStyle w:val="00000010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9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100000"/>
            </w:pPr>
          </w:p>
        </w:tc>
        <w:tc>
          <w:tcPr>
            <w:tcW w:w="3260" w:type="dxa"/>
          </w:tcPr>
          <w:p w:rsidR="00C3130E" w:rsidRDefault="00C3130E" w:rsidP="00167EDB">
            <w:pPr>
              <w:cnfStyle w:val="000000100000"/>
            </w:pPr>
            <w:r>
              <w:t>Prikaz gotove narudžbe</w:t>
            </w:r>
          </w:p>
        </w:tc>
      </w:tr>
      <w:tr w:rsidR="00C3130E" w:rsidTr="00C3130E">
        <w:trPr>
          <w:cnfStyle w:val="00000001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10</w:t>
            </w:r>
          </w:p>
        </w:tc>
        <w:tc>
          <w:tcPr>
            <w:tcW w:w="3119" w:type="dxa"/>
          </w:tcPr>
          <w:p w:rsidR="00C3130E" w:rsidRDefault="001345BB" w:rsidP="00167EDB">
            <w:pPr>
              <w:cnfStyle w:val="000000010000"/>
            </w:pPr>
            <w:r>
              <w:t>Potvrđuje narudžbu</w:t>
            </w:r>
          </w:p>
        </w:tc>
        <w:tc>
          <w:tcPr>
            <w:tcW w:w="3260" w:type="dxa"/>
          </w:tcPr>
          <w:p w:rsidR="00C3130E" w:rsidRDefault="00C3130E" w:rsidP="00167EDB">
            <w:pPr>
              <w:cnfStyle w:val="000000010000"/>
            </w:pPr>
          </w:p>
        </w:tc>
      </w:tr>
      <w:tr w:rsidR="00C3130E" w:rsidTr="00C3130E">
        <w:trPr>
          <w:cnfStyle w:val="00000010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11</w:t>
            </w:r>
          </w:p>
        </w:tc>
        <w:tc>
          <w:tcPr>
            <w:tcW w:w="3119" w:type="dxa"/>
          </w:tcPr>
          <w:p w:rsidR="00C3130E" w:rsidRDefault="00C3130E" w:rsidP="00167EDB">
            <w:pPr>
              <w:cnfStyle w:val="000000100000"/>
            </w:pPr>
          </w:p>
        </w:tc>
        <w:tc>
          <w:tcPr>
            <w:tcW w:w="3260" w:type="dxa"/>
          </w:tcPr>
          <w:p w:rsidR="00C3130E" w:rsidRDefault="001345BB" w:rsidP="00167EDB">
            <w:pPr>
              <w:cnfStyle w:val="000000100000"/>
            </w:pPr>
            <w:r>
              <w:t>Obavijest o potvrdi</w:t>
            </w:r>
          </w:p>
        </w:tc>
      </w:tr>
      <w:tr w:rsidR="00C3130E" w:rsidTr="00C3130E">
        <w:trPr>
          <w:cnfStyle w:val="000000010000"/>
        </w:trPr>
        <w:tc>
          <w:tcPr>
            <w:cnfStyle w:val="001000000000"/>
            <w:tcW w:w="817" w:type="dxa"/>
          </w:tcPr>
          <w:p w:rsidR="00C3130E" w:rsidRPr="00C3130E" w:rsidRDefault="00C3130E" w:rsidP="00167EDB">
            <w:pPr>
              <w:rPr>
                <w:b w:val="0"/>
              </w:rPr>
            </w:pPr>
            <w:r w:rsidRPr="00C3130E">
              <w:rPr>
                <w:b w:val="0"/>
              </w:rPr>
              <w:t>12</w:t>
            </w:r>
          </w:p>
        </w:tc>
        <w:tc>
          <w:tcPr>
            <w:tcW w:w="3119" w:type="dxa"/>
          </w:tcPr>
          <w:p w:rsidR="00C3130E" w:rsidRDefault="001345BB" w:rsidP="00167EDB">
            <w:pPr>
              <w:cnfStyle w:val="000000010000"/>
            </w:pPr>
            <w:r>
              <w:t>Izlazi</w:t>
            </w:r>
          </w:p>
        </w:tc>
        <w:tc>
          <w:tcPr>
            <w:tcW w:w="3260" w:type="dxa"/>
          </w:tcPr>
          <w:p w:rsidR="00C3130E" w:rsidRDefault="00C3130E" w:rsidP="00167EDB">
            <w:pPr>
              <w:cnfStyle w:val="000000010000"/>
            </w:pPr>
          </w:p>
        </w:tc>
      </w:tr>
    </w:tbl>
    <w:p w:rsidR="00055107" w:rsidRDefault="00055107" w:rsidP="00055107">
      <w:pPr>
        <w:ind w:left="1080"/>
        <w:rPr>
          <w:rFonts w:ascii="Arial" w:hAnsi="Arial" w:cs="Arial"/>
          <w:b/>
        </w:rPr>
      </w:pPr>
    </w:p>
    <w:p w:rsidR="001345BB" w:rsidRPr="00055107" w:rsidRDefault="001345BB" w:rsidP="00055107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 w:rsidRPr="00055107">
        <w:rPr>
          <w:rFonts w:ascii="Arial" w:hAnsi="Arial" w:cs="Arial"/>
          <w:b/>
        </w:rPr>
        <w:lastRenderedPageBreak/>
        <w:t xml:space="preserve">Odabir </w:t>
      </w:r>
      <w:r w:rsidR="00055107" w:rsidRPr="00055107">
        <w:rPr>
          <w:rFonts w:ascii="Arial" w:hAnsi="Arial" w:cs="Arial"/>
          <w:b/>
        </w:rPr>
        <w:t>pića</w:t>
      </w:r>
    </w:p>
    <w:p w:rsidR="00167EDB" w:rsidRDefault="00167EDB" w:rsidP="00167EDB"/>
    <w:p w:rsidR="00055107" w:rsidRPr="00590D15" w:rsidRDefault="00055107" w:rsidP="00055107">
      <w:pPr>
        <w:pStyle w:val="ListParagraph"/>
        <w:numPr>
          <w:ilvl w:val="0"/>
          <w:numId w:val="16"/>
        </w:numPr>
        <w:spacing w:after="200" w:line="276" w:lineRule="auto"/>
        <w:jc w:val="both"/>
      </w:pPr>
      <w:r w:rsidRPr="00055107">
        <w:rPr>
          <w:b/>
        </w:rPr>
        <w:t>Brief Description</w:t>
      </w:r>
      <w:r w:rsidRPr="00590D15">
        <w:t>: Korisnik odabire vrstu i količinu željenog pića</w:t>
      </w:r>
    </w:p>
    <w:p w:rsidR="00055107" w:rsidRPr="00590D15" w:rsidRDefault="00055107" w:rsidP="00055107">
      <w:pPr>
        <w:pStyle w:val="ListParagraph"/>
        <w:numPr>
          <w:ilvl w:val="0"/>
          <w:numId w:val="16"/>
        </w:numPr>
        <w:spacing w:after="200" w:line="276" w:lineRule="auto"/>
        <w:jc w:val="both"/>
      </w:pPr>
      <w:r w:rsidRPr="00055107">
        <w:rPr>
          <w:b/>
        </w:rPr>
        <w:t>Preconditions</w:t>
      </w:r>
      <w:r>
        <w:t>: K</w:t>
      </w:r>
      <w:r w:rsidRPr="00590D15">
        <w:t>reiranje narudžbe</w:t>
      </w:r>
    </w:p>
    <w:p w:rsidR="00055107" w:rsidRPr="00590D15" w:rsidRDefault="00055107" w:rsidP="00055107">
      <w:pPr>
        <w:pStyle w:val="ListParagraph"/>
        <w:numPr>
          <w:ilvl w:val="0"/>
          <w:numId w:val="16"/>
        </w:numPr>
        <w:spacing w:after="200" w:line="276" w:lineRule="auto"/>
        <w:jc w:val="both"/>
      </w:pPr>
      <w:r w:rsidRPr="00055107">
        <w:rPr>
          <w:b/>
        </w:rPr>
        <w:t>Post-conditions</w:t>
      </w:r>
      <w:r>
        <w:t>: N</w:t>
      </w:r>
      <w:r w:rsidRPr="00590D15">
        <w:t>arudž</w:t>
      </w:r>
      <w:r>
        <w:t>ba će biti proslijeđena zaposleniku</w:t>
      </w:r>
    </w:p>
    <w:p w:rsidR="00055107" w:rsidRPr="00055107" w:rsidRDefault="00055107" w:rsidP="00055107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b/>
        </w:rPr>
      </w:pPr>
      <w:r w:rsidRPr="00055107">
        <w:rPr>
          <w:b/>
        </w:rPr>
        <w:t>Flow of Events:</w:t>
      </w:r>
    </w:p>
    <w:tbl>
      <w:tblPr>
        <w:tblStyle w:val="LightGrid-Accent6"/>
        <w:tblW w:w="0" w:type="auto"/>
        <w:tblLook w:val="04A0"/>
      </w:tblPr>
      <w:tblGrid>
        <w:gridCol w:w="817"/>
        <w:gridCol w:w="3119"/>
        <w:gridCol w:w="3260"/>
      </w:tblGrid>
      <w:tr w:rsidR="00055107" w:rsidTr="00055107">
        <w:trPr>
          <w:cnfStyle w:val="100000000000"/>
        </w:trPr>
        <w:tc>
          <w:tcPr>
            <w:cnfStyle w:val="001000000000"/>
            <w:tcW w:w="817" w:type="dxa"/>
          </w:tcPr>
          <w:p w:rsidR="00055107" w:rsidRDefault="00055107" w:rsidP="00167EDB"/>
        </w:tc>
        <w:tc>
          <w:tcPr>
            <w:tcW w:w="3119" w:type="dxa"/>
          </w:tcPr>
          <w:p w:rsidR="00055107" w:rsidRPr="00167EDB" w:rsidRDefault="00055107" w:rsidP="00DC15F5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r>
              <w:t>Actor Input</w:t>
            </w:r>
          </w:p>
        </w:tc>
        <w:tc>
          <w:tcPr>
            <w:tcW w:w="3260" w:type="dxa"/>
          </w:tcPr>
          <w:p w:rsidR="00055107" w:rsidRPr="00167EDB" w:rsidRDefault="00055107" w:rsidP="00DC15F5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r w:rsidRPr="00167EDB">
              <w:t>System Response</w:t>
            </w:r>
          </w:p>
        </w:tc>
      </w:tr>
      <w:tr w:rsidR="00055107" w:rsidTr="00055107">
        <w:trPr>
          <w:cnfStyle w:val="000000100000"/>
        </w:trPr>
        <w:tc>
          <w:tcPr>
            <w:cnfStyle w:val="001000000000"/>
            <w:tcW w:w="817" w:type="dxa"/>
          </w:tcPr>
          <w:p w:rsidR="00055107" w:rsidRPr="00055107" w:rsidRDefault="00055107" w:rsidP="00167EDB">
            <w:pPr>
              <w:rPr>
                <w:b w:val="0"/>
              </w:rPr>
            </w:pPr>
            <w:r w:rsidRPr="00055107">
              <w:rPr>
                <w:b w:val="0"/>
              </w:rPr>
              <w:t>1</w:t>
            </w:r>
          </w:p>
        </w:tc>
        <w:tc>
          <w:tcPr>
            <w:tcW w:w="3119" w:type="dxa"/>
          </w:tcPr>
          <w:p w:rsidR="00055107" w:rsidRDefault="00055107" w:rsidP="00167EDB">
            <w:pPr>
              <w:cnfStyle w:val="000000100000"/>
            </w:pPr>
            <w:r>
              <w:t>Odabire formu za izradu narudžbe</w:t>
            </w:r>
          </w:p>
        </w:tc>
        <w:tc>
          <w:tcPr>
            <w:tcW w:w="3260" w:type="dxa"/>
          </w:tcPr>
          <w:p w:rsidR="00055107" w:rsidRDefault="00055107" w:rsidP="00167EDB">
            <w:pPr>
              <w:cnfStyle w:val="000000100000"/>
            </w:pPr>
          </w:p>
        </w:tc>
      </w:tr>
      <w:tr w:rsidR="00055107" w:rsidTr="00055107">
        <w:trPr>
          <w:cnfStyle w:val="000000010000"/>
        </w:trPr>
        <w:tc>
          <w:tcPr>
            <w:cnfStyle w:val="001000000000"/>
            <w:tcW w:w="817" w:type="dxa"/>
          </w:tcPr>
          <w:p w:rsidR="00055107" w:rsidRPr="00055107" w:rsidRDefault="00055107" w:rsidP="00167EDB">
            <w:pPr>
              <w:rPr>
                <w:b w:val="0"/>
              </w:rPr>
            </w:pPr>
            <w:r w:rsidRPr="00055107">
              <w:rPr>
                <w:b w:val="0"/>
              </w:rPr>
              <w:t>2</w:t>
            </w:r>
          </w:p>
        </w:tc>
        <w:tc>
          <w:tcPr>
            <w:tcW w:w="3119" w:type="dxa"/>
          </w:tcPr>
          <w:p w:rsidR="00055107" w:rsidRDefault="00055107" w:rsidP="00167EDB">
            <w:pPr>
              <w:cnfStyle w:val="000000010000"/>
            </w:pPr>
          </w:p>
        </w:tc>
        <w:tc>
          <w:tcPr>
            <w:tcW w:w="3260" w:type="dxa"/>
          </w:tcPr>
          <w:p w:rsidR="00055107" w:rsidRDefault="00055107" w:rsidP="00167EDB">
            <w:pPr>
              <w:cnfStyle w:val="000000010000"/>
            </w:pPr>
            <w:r>
              <w:t>Prikaz forme za odabir pića ili jela</w:t>
            </w:r>
          </w:p>
        </w:tc>
      </w:tr>
      <w:tr w:rsidR="00055107" w:rsidTr="00055107">
        <w:trPr>
          <w:cnfStyle w:val="000000100000"/>
        </w:trPr>
        <w:tc>
          <w:tcPr>
            <w:cnfStyle w:val="001000000000"/>
            <w:tcW w:w="817" w:type="dxa"/>
          </w:tcPr>
          <w:p w:rsidR="00055107" w:rsidRPr="00055107" w:rsidRDefault="00055107" w:rsidP="00167EDB">
            <w:pPr>
              <w:rPr>
                <w:b w:val="0"/>
              </w:rPr>
            </w:pPr>
            <w:r w:rsidRPr="00055107">
              <w:rPr>
                <w:b w:val="0"/>
              </w:rPr>
              <w:t>3</w:t>
            </w:r>
          </w:p>
        </w:tc>
        <w:tc>
          <w:tcPr>
            <w:tcW w:w="3119" w:type="dxa"/>
          </w:tcPr>
          <w:p w:rsidR="00055107" w:rsidRDefault="00055107" w:rsidP="00167EDB">
            <w:pPr>
              <w:cnfStyle w:val="000000100000"/>
            </w:pPr>
            <w:r>
              <w:t>Odabire formu za ponudu pića</w:t>
            </w:r>
          </w:p>
        </w:tc>
        <w:tc>
          <w:tcPr>
            <w:tcW w:w="3260" w:type="dxa"/>
          </w:tcPr>
          <w:p w:rsidR="00055107" w:rsidRDefault="00055107" w:rsidP="00167EDB">
            <w:pPr>
              <w:cnfStyle w:val="000000100000"/>
            </w:pPr>
          </w:p>
        </w:tc>
      </w:tr>
      <w:tr w:rsidR="00055107" w:rsidTr="00055107">
        <w:trPr>
          <w:cnfStyle w:val="000000010000"/>
        </w:trPr>
        <w:tc>
          <w:tcPr>
            <w:cnfStyle w:val="001000000000"/>
            <w:tcW w:w="817" w:type="dxa"/>
          </w:tcPr>
          <w:p w:rsidR="00055107" w:rsidRPr="00055107" w:rsidRDefault="00055107" w:rsidP="00167EDB">
            <w:pPr>
              <w:rPr>
                <w:b w:val="0"/>
              </w:rPr>
            </w:pPr>
            <w:r w:rsidRPr="00055107">
              <w:rPr>
                <w:b w:val="0"/>
              </w:rPr>
              <w:t>4</w:t>
            </w:r>
          </w:p>
        </w:tc>
        <w:tc>
          <w:tcPr>
            <w:tcW w:w="3119" w:type="dxa"/>
          </w:tcPr>
          <w:p w:rsidR="00055107" w:rsidRDefault="00055107" w:rsidP="00167EDB">
            <w:pPr>
              <w:cnfStyle w:val="000000010000"/>
            </w:pPr>
          </w:p>
        </w:tc>
        <w:tc>
          <w:tcPr>
            <w:tcW w:w="3260" w:type="dxa"/>
          </w:tcPr>
          <w:p w:rsidR="00055107" w:rsidRDefault="00055107" w:rsidP="00167EDB">
            <w:pPr>
              <w:cnfStyle w:val="000000010000"/>
            </w:pPr>
            <w:r>
              <w:t>Prikaz forme za odabir pića</w:t>
            </w:r>
          </w:p>
        </w:tc>
      </w:tr>
      <w:tr w:rsidR="00055107" w:rsidTr="00055107">
        <w:trPr>
          <w:cnfStyle w:val="000000100000"/>
        </w:trPr>
        <w:tc>
          <w:tcPr>
            <w:cnfStyle w:val="001000000000"/>
            <w:tcW w:w="817" w:type="dxa"/>
          </w:tcPr>
          <w:p w:rsidR="00055107" w:rsidRPr="00055107" w:rsidRDefault="00055107" w:rsidP="00167EDB">
            <w:pPr>
              <w:rPr>
                <w:b w:val="0"/>
              </w:rPr>
            </w:pPr>
            <w:r w:rsidRPr="00055107">
              <w:rPr>
                <w:b w:val="0"/>
              </w:rPr>
              <w:t>5</w:t>
            </w:r>
          </w:p>
        </w:tc>
        <w:tc>
          <w:tcPr>
            <w:tcW w:w="3119" w:type="dxa"/>
          </w:tcPr>
          <w:p w:rsidR="00055107" w:rsidRDefault="00055107" w:rsidP="00167EDB">
            <w:pPr>
              <w:cnfStyle w:val="000000100000"/>
            </w:pPr>
            <w:r>
              <w:t>Odabire piće</w:t>
            </w:r>
          </w:p>
        </w:tc>
        <w:tc>
          <w:tcPr>
            <w:tcW w:w="3260" w:type="dxa"/>
          </w:tcPr>
          <w:p w:rsidR="00055107" w:rsidRDefault="00055107" w:rsidP="00167EDB">
            <w:pPr>
              <w:cnfStyle w:val="000000100000"/>
            </w:pPr>
          </w:p>
        </w:tc>
      </w:tr>
      <w:tr w:rsidR="00055107" w:rsidTr="00055107">
        <w:trPr>
          <w:cnfStyle w:val="000000010000"/>
        </w:trPr>
        <w:tc>
          <w:tcPr>
            <w:cnfStyle w:val="001000000000"/>
            <w:tcW w:w="817" w:type="dxa"/>
          </w:tcPr>
          <w:p w:rsidR="00055107" w:rsidRPr="00055107" w:rsidRDefault="00055107" w:rsidP="00167EDB">
            <w:pPr>
              <w:rPr>
                <w:b w:val="0"/>
              </w:rPr>
            </w:pPr>
            <w:r w:rsidRPr="00055107">
              <w:rPr>
                <w:b w:val="0"/>
              </w:rPr>
              <w:t>6</w:t>
            </w:r>
          </w:p>
        </w:tc>
        <w:tc>
          <w:tcPr>
            <w:tcW w:w="3119" w:type="dxa"/>
          </w:tcPr>
          <w:p w:rsidR="00055107" w:rsidRDefault="00055107" w:rsidP="00167EDB">
            <w:pPr>
              <w:cnfStyle w:val="000000010000"/>
            </w:pPr>
          </w:p>
        </w:tc>
        <w:tc>
          <w:tcPr>
            <w:tcW w:w="3260" w:type="dxa"/>
          </w:tcPr>
          <w:p w:rsidR="00055107" w:rsidRDefault="00055107" w:rsidP="00167EDB">
            <w:pPr>
              <w:cnfStyle w:val="000000010000"/>
            </w:pPr>
            <w:r>
              <w:t>Prikaz gotove narudžbe</w:t>
            </w:r>
          </w:p>
        </w:tc>
      </w:tr>
      <w:tr w:rsidR="00055107" w:rsidTr="00055107">
        <w:trPr>
          <w:cnfStyle w:val="000000100000"/>
        </w:trPr>
        <w:tc>
          <w:tcPr>
            <w:cnfStyle w:val="001000000000"/>
            <w:tcW w:w="817" w:type="dxa"/>
          </w:tcPr>
          <w:p w:rsidR="00055107" w:rsidRPr="00055107" w:rsidRDefault="00055107" w:rsidP="00167EDB">
            <w:pPr>
              <w:rPr>
                <w:b w:val="0"/>
              </w:rPr>
            </w:pPr>
            <w:r w:rsidRPr="00055107">
              <w:rPr>
                <w:b w:val="0"/>
              </w:rPr>
              <w:t>7</w:t>
            </w:r>
          </w:p>
        </w:tc>
        <w:tc>
          <w:tcPr>
            <w:tcW w:w="3119" w:type="dxa"/>
          </w:tcPr>
          <w:p w:rsidR="00055107" w:rsidRDefault="00055107" w:rsidP="00167EDB">
            <w:pPr>
              <w:cnfStyle w:val="000000100000"/>
            </w:pPr>
            <w:r>
              <w:t>Potvrđuje narudžbu</w:t>
            </w:r>
          </w:p>
        </w:tc>
        <w:tc>
          <w:tcPr>
            <w:tcW w:w="3260" w:type="dxa"/>
          </w:tcPr>
          <w:p w:rsidR="00055107" w:rsidRDefault="00055107" w:rsidP="00167EDB">
            <w:pPr>
              <w:cnfStyle w:val="000000100000"/>
            </w:pPr>
          </w:p>
        </w:tc>
      </w:tr>
      <w:tr w:rsidR="00055107" w:rsidTr="00055107">
        <w:trPr>
          <w:cnfStyle w:val="000000010000"/>
        </w:trPr>
        <w:tc>
          <w:tcPr>
            <w:cnfStyle w:val="001000000000"/>
            <w:tcW w:w="817" w:type="dxa"/>
          </w:tcPr>
          <w:p w:rsidR="00055107" w:rsidRPr="00055107" w:rsidRDefault="00055107" w:rsidP="00167EDB">
            <w:pPr>
              <w:rPr>
                <w:b w:val="0"/>
              </w:rPr>
            </w:pPr>
            <w:r w:rsidRPr="00055107">
              <w:rPr>
                <w:b w:val="0"/>
              </w:rPr>
              <w:t>8</w:t>
            </w:r>
          </w:p>
        </w:tc>
        <w:tc>
          <w:tcPr>
            <w:tcW w:w="3119" w:type="dxa"/>
          </w:tcPr>
          <w:p w:rsidR="00055107" w:rsidRDefault="00055107" w:rsidP="00167EDB">
            <w:pPr>
              <w:cnfStyle w:val="000000010000"/>
            </w:pPr>
          </w:p>
        </w:tc>
        <w:tc>
          <w:tcPr>
            <w:tcW w:w="3260" w:type="dxa"/>
          </w:tcPr>
          <w:p w:rsidR="00055107" w:rsidRDefault="00055107" w:rsidP="00167EDB">
            <w:pPr>
              <w:cnfStyle w:val="000000010000"/>
            </w:pPr>
            <w:r>
              <w:t>Obavijest da je narudžba kreirana</w:t>
            </w:r>
          </w:p>
        </w:tc>
      </w:tr>
      <w:tr w:rsidR="00055107" w:rsidTr="00055107">
        <w:trPr>
          <w:cnfStyle w:val="000000100000"/>
        </w:trPr>
        <w:tc>
          <w:tcPr>
            <w:cnfStyle w:val="001000000000"/>
            <w:tcW w:w="817" w:type="dxa"/>
          </w:tcPr>
          <w:p w:rsidR="00055107" w:rsidRPr="00055107" w:rsidRDefault="00055107" w:rsidP="00167EDB">
            <w:pPr>
              <w:rPr>
                <w:b w:val="0"/>
              </w:rPr>
            </w:pPr>
            <w:r w:rsidRPr="00055107">
              <w:rPr>
                <w:b w:val="0"/>
              </w:rPr>
              <w:t>9</w:t>
            </w:r>
          </w:p>
        </w:tc>
        <w:tc>
          <w:tcPr>
            <w:tcW w:w="3119" w:type="dxa"/>
          </w:tcPr>
          <w:p w:rsidR="00055107" w:rsidRDefault="00055107" w:rsidP="00167EDB">
            <w:pPr>
              <w:cnfStyle w:val="000000100000"/>
            </w:pPr>
            <w:r>
              <w:t>Izlazi</w:t>
            </w:r>
          </w:p>
        </w:tc>
        <w:tc>
          <w:tcPr>
            <w:tcW w:w="3260" w:type="dxa"/>
          </w:tcPr>
          <w:p w:rsidR="00055107" w:rsidRDefault="00055107" w:rsidP="00167EDB">
            <w:pPr>
              <w:cnfStyle w:val="000000100000"/>
            </w:pPr>
          </w:p>
        </w:tc>
      </w:tr>
    </w:tbl>
    <w:p w:rsidR="00055107" w:rsidRDefault="00055107" w:rsidP="00167EDB"/>
    <w:p w:rsidR="001345BB" w:rsidRPr="00167EDB" w:rsidRDefault="001345BB" w:rsidP="00167EDB"/>
    <w:p w:rsidR="004C6CD9" w:rsidRPr="00055107" w:rsidRDefault="004C6CD9" w:rsidP="004C6CD9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Odabir jela</w:t>
      </w:r>
    </w:p>
    <w:p w:rsidR="004C6CD9" w:rsidRPr="004C6CD9" w:rsidRDefault="004C6CD9" w:rsidP="004C6CD9">
      <w:pPr>
        <w:pStyle w:val="ListParagraph"/>
        <w:spacing w:after="200" w:line="276" w:lineRule="auto"/>
        <w:jc w:val="both"/>
      </w:pPr>
    </w:p>
    <w:p w:rsidR="004C6CD9" w:rsidRPr="00590D15" w:rsidRDefault="004C6CD9" w:rsidP="004C6CD9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4C6CD9">
        <w:rPr>
          <w:b/>
        </w:rPr>
        <w:t>Brief Description</w:t>
      </w:r>
      <w:r w:rsidRPr="00590D15">
        <w:t>: Korisnik odabire vrstu i količinu željenog jela</w:t>
      </w:r>
    </w:p>
    <w:p w:rsidR="004C6CD9" w:rsidRPr="00590D15" w:rsidRDefault="004C6CD9" w:rsidP="004C6CD9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4C6CD9">
        <w:rPr>
          <w:b/>
        </w:rPr>
        <w:t>Preconditions</w:t>
      </w:r>
      <w:r>
        <w:t>: K</w:t>
      </w:r>
      <w:r w:rsidRPr="00590D15">
        <w:t>reiranje narudžbe</w:t>
      </w:r>
    </w:p>
    <w:p w:rsidR="004C6CD9" w:rsidRPr="00590D15" w:rsidRDefault="004C6CD9" w:rsidP="004C6CD9">
      <w:pPr>
        <w:pStyle w:val="ListParagraph"/>
        <w:numPr>
          <w:ilvl w:val="0"/>
          <w:numId w:val="18"/>
        </w:numPr>
        <w:spacing w:after="200" w:line="276" w:lineRule="auto"/>
        <w:jc w:val="both"/>
      </w:pPr>
      <w:r w:rsidRPr="004C6CD9">
        <w:rPr>
          <w:b/>
        </w:rPr>
        <w:t>Post-conditions</w:t>
      </w:r>
      <w:r>
        <w:t>: N</w:t>
      </w:r>
      <w:r w:rsidRPr="00590D15">
        <w:t>arudžba će biti proslijeđena kuharu</w:t>
      </w:r>
    </w:p>
    <w:p w:rsidR="004C6CD9" w:rsidRPr="004C6CD9" w:rsidRDefault="004C6CD9" w:rsidP="004C6CD9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</w:rPr>
      </w:pPr>
      <w:r w:rsidRPr="004C6CD9">
        <w:rPr>
          <w:b/>
        </w:rPr>
        <w:t>Flow of Events:</w:t>
      </w:r>
    </w:p>
    <w:tbl>
      <w:tblPr>
        <w:tblStyle w:val="LightGrid-Accent6"/>
        <w:tblW w:w="0" w:type="auto"/>
        <w:tblLook w:val="04A0"/>
      </w:tblPr>
      <w:tblGrid>
        <w:gridCol w:w="817"/>
        <w:gridCol w:w="3119"/>
        <w:gridCol w:w="3260"/>
      </w:tblGrid>
      <w:tr w:rsidR="004C6CD9" w:rsidTr="00DC15F5">
        <w:trPr>
          <w:cnfStyle w:val="100000000000"/>
        </w:trPr>
        <w:tc>
          <w:tcPr>
            <w:cnfStyle w:val="001000000000"/>
            <w:tcW w:w="817" w:type="dxa"/>
          </w:tcPr>
          <w:p w:rsidR="004C6CD9" w:rsidRDefault="004C6CD9" w:rsidP="00DC15F5"/>
        </w:tc>
        <w:tc>
          <w:tcPr>
            <w:tcW w:w="3119" w:type="dxa"/>
          </w:tcPr>
          <w:p w:rsidR="004C6CD9" w:rsidRPr="00167EDB" w:rsidRDefault="004C6CD9" w:rsidP="00DC15F5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r>
              <w:t>Actor Input</w:t>
            </w:r>
          </w:p>
        </w:tc>
        <w:tc>
          <w:tcPr>
            <w:tcW w:w="3260" w:type="dxa"/>
          </w:tcPr>
          <w:p w:rsidR="004C6CD9" w:rsidRPr="00167EDB" w:rsidRDefault="004C6CD9" w:rsidP="00DC15F5">
            <w:pPr>
              <w:pStyle w:val="ListParagraph"/>
              <w:spacing w:after="200" w:line="276" w:lineRule="auto"/>
              <w:ind w:left="0"/>
              <w:jc w:val="center"/>
              <w:cnfStyle w:val="100000000000"/>
            </w:pPr>
            <w:r w:rsidRPr="00167EDB">
              <w:t>System Response</w:t>
            </w:r>
          </w:p>
        </w:tc>
      </w:tr>
      <w:tr w:rsidR="004C6CD9" w:rsidTr="00DC15F5">
        <w:trPr>
          <w:cnfStyle w:val="000000100000"/>
        </w:trPr>
        <w:tc>
          <w:tcPr>
            <w:cnfStyle w:val="001000000000"/>
            <w:tcW w:w="817" w:type="dxa"/>
          </w:tcPr>
          <w:p w:rsidR="004C6CD9" w:rsidRPr="00055107" w:rsidRDefault="004C6CD9" w:rsidP="00DC15F5">
            <w:pPr>
              <w:rPr>
                <w:b w:val="0"/>
              </w:rPr>
            </w:pPr>
            <w:r w:rsidRPr="00055107">
              <w:rPr>
                <w:b w:val="0"/>
              </w:rPr>
              <w:t>1</w:t>
            </w:r>
          </w:p>
        </w:tc>
        <w:tc>
          <w:tcPr>
            <w:tcW w:w="3119" w:type="dxa"/>
          </w:tcPr>
          <w:p w:rsidR="004C6CD9" w:rsidRDefault="004C6CD9" w:rsidP="00DC15F5">
            <w:pPr>
              <w:cnfStyle w:val="000000100000"/>
            </w:pPr>
            <w:r>
              <w:t>Odabire formu za izradu narudžbe</w:t>
            </w:r>
          </w:p>
        </w:tc>
        <w:tc>
          <w:tcPr>
            <w:tcW w:w="3260" w:type="dxa"/>
          </w:tcPr>
          <w:p w:rsidR="004C6CD9" w:rsidRDefault="004C6CD9" w:rsidP="00DC15F5">
            <w:pPr>
              <w:cnfStyle w:val="000000100000"/>
            </w:pPr>
          </w:p>
        </w:tc>
      </w:tr>
      <w:tr w:rsidR="004C6CD9" w:rsidTr="00DC15F5">
        <w:trPr>
          <w:cnfStyle w:val="000000010000"/>
        </w:trPr>
        <w:tc>
          <w:tcPr>
            <w:cnfStyle w:val="001000000000"/>
            <w:tcW w:w="817" w:type="dxa"/>
          </w:tcPr>
          <w:p w:rsidR="004C6CD9" w:rsidRPr="00055107" w:rsidRDefault="004C6CD9" w:rsidP="00DC15F5">
            <w:pPr>
              <w:rPr>
                <w:b w:val="0"/>
              </w:rPr>
            </w:pPr>
            <w:r w:rsidRPr="00055107">
              <w:rPr>
                <w:b w:val="0"/>
              </w:rPr>
              <w:t>2</w:t>
            </w:r>
          </w:p>
        </w:tc>
        <w:tc>
          <w:tcPr>
            <w:tcW w:w="3119" w:type="dxa"/>
          </w:tcPr>
          <w:p w:rsidR="004C6CD9" w:rsidRDefault="004C6CD9" w:rsidP="00DC15F5">
            <w:pPr>
              <w:cnfStyle w:val="000000010000"/>
            </w:pPr>
          </w:p>
        </w:tc>
        <w:tc>
          <w:tcPr>
            <w:tcW w:w="3260" w:type="dxa"/>
          </w:tcPr>
          <w:p w:rsidR="004C6CD9" w:rsidRDefault="004C6CD9" w:rsidP="00DC15F5">
            <w:pPr>
              <w:cnfStyle w:val="000000010000"/>
            </w:pPr>
            <w:r>
              <w:t>Prikaz forme za odabir pića ili jela</w:t>
            </w:r>
          </w:p>
        </w:tc>
      </w:tr>
      <w:tr w:rsidR="004C6CD9" w:rsidTr="00DC15F5">
        <w:trPr>
          <w:cnfStyle w:val="000000100000"/>
        </w:trPr>
        <w:tc>
          <w:tcPr>
            <w:cnfStyle w:val="001000000000"/>
            <w:tcW w:w="817" w:type="dxa"/>
          </w:tcPr>
          <w:p w:rsidR="004C6CD9" w:rsidRPr="00055107" w:rsidRDefault="004C6CD9" w:rsidP="00DC15F5">
            <w:pPr>
              <w:rPr>
                <w:b w:val="0"/>
              </w:rPr>
            </w:pPr>
            <w:r w:rsidRPr="00055107">
              <w:rPr>
                <w:b w:val="0"/>
              </w:rPr>
              <w:t>3</w:t>
            </w:r>
          </w:p>
        </w:tc>
        <w:tc>
          <w:tcPr>
            <w:tcW w:w="3119" w:type="dxa"/>
          </w:tcPr>
          <w:p w:rsidR="004C6CD9" w:rsidRDefault="004C6CD9" w:rsidP="00DC15F5">
            <w:pPr>
              <w:cnfStyle w:val="000000100000"/>
            </w:pPr>
            <w:r>
              <w:t>Odabire formu za ponudu jela</w:t>
            </w:r>
          </w:p>
        </w:tc>
        <w:tc>
          <w:tcPr>
            <w:tcW w:w="3260" w:type="dxa"/>
          </w:tcPr>
          <w:p w:rsidR="004C6CD9" w:rsidRDefault="004C6CD9" w:rsidP="00DC15F5">
            <w:pPr>
              <w:cnfStyle w:val="000000100000"/>
            </w:pPr>
          </w:p>
        </w:tc>
      </w:tr>
      <w:tr w:rsidR="004C6CD9" w:rsidTr="00DC15F5">
        <w:trPr>
          <w:cnfStyle w:val="000000010000"/>
        </w:trPr>
        <w:tc>
          <w:tcPr>
            <w:cnfStyle w:val="001000000000"/>
            <w:tcW w:w="817" w:type="dxa"/>
          </w:tcPr>
          <w:p w:rsidR="004C6CD9" w:rsidRPr="00055107" w:rsidRDefault="004C6CD9" w:rsidP="00DC15F5">
            <w:pPr>
              <w:rPr>
                <w:b w:val="0"/>
              </w:rPr>
            </w:pPr>
            <w:r w:rsidRPr="00055107">
              <w:rPr>
                <w:b w:val="0"/>
              </w:rPr>
              <w:t>4</w:t>
            </w:r>
          </w:p>
        </w:tc>
        <w:tc>
          <w:tcPr>
            <w:tcW w:w="3119" w:type="dxa"/>
          </w:tcPr>
          <w:p w:rsidR="004C6CD9" w:rsidRDefault="004C6CD9" w:rsidP="00DC15F5">
            <w:pPr>
              <w:cnfStyle w:val="000000010000"/>
            </w:pPr>
          </w:p>
        </w:tc>
        <w:tc>
          <w:tcPr>
            <w:tcW w:w="3260" w:type="dxa"/>
          </w:tcPr>
          <w:p w:rsidR="004C6CD9" w:rsidRDefault="004C6CD9" w:rsidP="00DC15F5">
            <w:pPr>
              <w:cnfStyle w:val="000000010000"/>
            </w:pPr>
            <w:r>
              <w:t>Prikaz forme za odabir jela</w:t>
            </w:r>
          </w:p>
        </w:tc>
      </w:tr>
      <w:tr w:rsidR="004C6CD9" w:rsidTr="00DC15F5">
        <w:trPr>
          <w:cnfStyle w:val="000000100000"/>
        </w:trPr>
        <w:tc>
          <w:tcPr>
            <w:cnfStyle w:val="001000000000"/>
            <w:tcW w:w="817" w:type="dxa"/>
          </w:tcPr>
          <w:p w:rsidR="004C6CD9" w:rsidRPr="00055107" w:rsidRDefault="004C6CD9" w:rsidP="00DC15F5">
            <w:pPr>
              <w:rPr>
                <w:b w:val="0"/>
              </w:rPr>
            </w:pPr>
            <w:r w:rsidRPr="00055107">
              <w:rPr>
                <w:b w:val="0"/>
              </w:rPr>
              <w:t>5</w:t>
            </w:r>
          </w:p>
        </w:tc>
        <w:tc>
          <w:tcPr>
            <w:tcW w:w="3119" w:type="dxa"/>
          </w:tcPr>
          <w:p w:rsidR="004C6CD9" w:rsidRDefault="004C6CD9" w:rsidP="00DC15F5">
            <w:pPr>
              <w:cnfStyle w:val="000000100000"/>
            </w:pPr>
            <w:r>
              <w:t>Odabire jelo</w:t>
            </w:r>
          </w:p>
        </w:tc>
        <w:tc>
          <w:tcPr>
            <w:tcW w:w="3260" w:type="dxa"/>
          </w:tcPr>
          <w:p w:rsidR="004C6CD9" w:rsidRDefault="004C6CD9" w:rsidP="00DC15F5">
            <w:pPr>
              <w:cnfStyle w:val="000000100000"/>
            </w:pPr>
          </w:p>
        </w:tc>
      </w:tr>
      <w:tr w:rsidR="004C6CD9" w:rsidTr="00DC15F5">
        <w:trPr>
          <w:cnfStyle w:val="000000010000"/>
        </w:trPr>
        <w:tc>
          <w:tcPr>
            <w:cnfStyle w:val="001000000000"/>
            <w:tcW w:w="817" w:type="dxa"/>
          </w:tcPr>
          <w:p w:rsidR="004C6CD9" w:rsidRPr="00055107" w:rsidRDefault="004C6CD9" w:rsidP="00DC15F5">
            <w:pPr>
              <w:rPr>
                <w:b w:val="0"/>
              </w:rPr>
            </w:pPr>
            <w:r w:rsidRPr="00055107">
              <w:rPr>
                <w:b w:val="0"/>
              </w:rPr>
              <w:t>6</w:t>
            </w:r>
          </w:p>
        </w:tc>
        <w:tc>
          <w:tcPr>
            <w:tcW w:w="3119" w:type="dxa"/>
          </w:tcPr>
          <w:p w:rsidR="004C6CD9" w:rsidRDefault="004C6CD9" w:rsidP="00DC15F5">
            <w:pPr>
              <w:cnfStyle w:val="000000010000"/>
            </w:pPr>
          </w:p>
        </w:tc>
        <w:tc>
          <w:tcPr>
            <w:tcW w:w="3260" w:type="dxa"/>
          </w:tcPr>
          <w:p w:rsidR="004C6CD9" w:rsidRDefault="004C6CD9" w:rsidP="00DC15F5">
            <w:pPr>
              <w:cnfStyle w:val="000000010000"/>
            </w:pPr>
            <w:r>
              <w:t>Prikaz gotove narudžbe</w:t>
            </w:r>
          </w:p>
        </w:tc>
      </w:tr>
      <w:tr w:rsidR="004C6CD9" w:rsidTr="00DC15F5">
        <w:trPr>
          <w:cnfStyle w:val="000000100000"/>
        </w:trPr>
        <w:tc>
          <w:tcPr>
            <w:cnfStyle w:val="001000000000"/>
            <w:tcW w:w="817" w:type="dxa"/>
          </w:tcPr>
          <w:p w:rsidR="004C6CD9" w:rsidRPr="00055107" w:rsidRDefault="004C6CD9" w:rsidP="00DC15F5">
            <w:pPr>
              <w:rPr>
                <w:b w:val="0"/>
              </w:rPr>
            </w:pPr>
            <w:r w:rsidRPr="00055107">
              <w:rPr>
                <w:b w:val="0"/>
              </w:rPr>
              <w:t>7</w:t>
            </w:r>
          </w:p>
        </w:tc>
        <w:tc>
          <w:tcPr>
            <w:tcW w:w="3119" w:type="dxa"/>
          </w:tcPr>
          <w:p w:rsidR="004C6CD9" w:rsidRDefault="004C6CD9" w:rsidP="00DC15F5">
            <w:pPr>
              <w:cnfStyle w:val="000000100000"/>
            </w:pPr>
            <w:r>
              <w:t>Potvrđuje narudžbu</w:t>
            </w:r>
          </w:p>
        </w:tc>
        <w:tc>
          <w:tcPr>
            <w:tcW w:w="3260" w:type="dxa"/>
          </w:tcPr>
          <w:p w:rsidR="004C6CD9" w:rsidRDefault="004C6CD9" w:rsidP="00DC15F5">
            <w:pPr>
              <w:cnfStyle w:val="000000100000"/>
            </w:pPr>
          </w:p>
        </w:tc>
      </w:tr>
      <w:tr w:rsidR="004C6CD9" w:rsidTr="00DC15F5">
        <w:trPr>
          <w:cnfStyle w:val="000000010000"/>
        </w:trPr>
        <w:tc>
          <w:tcPr>
            <w:cnfStyle w:val="001000000000"/>
            <w:tcW w:w="817" w:type="dxa"/>
          </w:tcPr>
          <w:p w:rsidR="004C6CD9" w:rsidRPr="00055107" w:rsidRDefault="004C6CD9" w:rsidP="00DC15F5">
            <w:pPr>
              <w:rPr>
                <w:b w:val="0"/>
              </w:rPr>
            </w:pPr>
            <w:r w:rsidRPr="00055107">
              <w:rPr>
                <w:b w:val="0"/>
              </w:rPr>
              <w:t>8</w:t>
            </w:r>
          </w:p>
        </w:tc>
        <w:tc>
          <w:tcPr>
            <w:tcW w:w="3119" w:type="dxa"/>
          </w:tcPr>
          <w:p w:rsidR="004C6CD9" w:rsidRDefault="004C6CD9" w:rsidP="00DC15F5">
            <w:pPr>
              <w:cnfStyle w:val="000000010000"/>
            </w:pPr>
          </w:p>
        </w:tc>
        <w:tc>
          <w:tcPr>
            <w:tcW w:w="3260" w:type="dxa"/>
          </w:tcPr>
          <w:p w:rsidR="004C6CD9" w:rsidRDefault="004C6CD9" w:rsidP="00DC15F5">
            <w:pPr>
              <w:cnfStyle w:val="000000010000"/>
            </w:pPr>
            <w:r>
              <w:t>Obavijest da je narudžba kreirana</w:t>
            </w:r>
          </w:p>
        </w:tc>
      </w:tr>
      <w:tr w:rsidR="004C6CD9" w:rsidTr="00DC15F5">
        <w:trPr>
          <w:cnfStyle w:val="000000100000"/>
        </w:trPr>
        <w:tc>
          <w:tcPr>
            <w:cnfStyle w:val="001000000000"/>
            <w:tcW w:w="817" w:type="dxa"/>
          </w:tcPr>
          <w:p w:rsidR="004C6CD9" w:rsidRPr="00055107" w:rsidRDefault="004C6CD9" w:rsidP="00DC15F5">
            <w:pPr>
              <w:rPr>
                <w:b w:val="0"/>
              </w:rPr>
            </w:pPr>
            <w:r w:rsidRPr="00055107">
              <w:rPr>
                <w:b w:val="0"/>
              </w:rPr>
              <w:t>9</w:t>
            </w:r>
          </w:p>
        </w:tc>
        <w:tc>
          <w:tcPr>
            <w:tcW w:w="3119" w:type="dxa"/>
          </w:tcPr>
          <w:p w:rsidR="004C6CD9" w:rsidRDefault="004C6CD9" w:rsidP="00DC15F5">
            <w:pPr>
              <w:cnfStyle w:val="000000100000"/>
            </w:pPr>
            <w:r>
              <w:t>Izlazi</w:t>
            </w:r>
          </w:p>
        </w:tc>
        <w:tc>
          <w:tcPr>
            <w:tcW w:w="3260" w:type="dxa"/>
          </w:tcPr>
          <w:p w:rsidR="004C6CD9" w:rsidRDefault="004C6CD9" w:rsidP="00DC15F5">
            <w:pPr>
              <w:cnfStyle w:val="000000100000"/>
            </w:pPr>
          </w:p>
        </w:tc>
      </w:tr>
    </w:tbl>
    <w:p w:rsidR="00167EDB" w:rsidRDefault="00167EDB" w:rsidP="009F0349">
      <w:pPr>
        <w:spacing w:after="200" w:line="360" w:lineRule="auto"/>
        <w:jc w:val="both"/>
      </w:pPr>
    </w:p>
    <w:p w:rsidR="00167EDB" w:rsidRPr="005279AD" w:rsidRDefault="00167EDB" w:rsidP="009F0349">
      <w:pPr>
        <w:spacing w:after="200" w:line="360" w:lineRule="auto"/>
        <w:jc w:val="both"/>
      </w:pPr>
    </w:p>
    <w:sectPr w:rsidR="00167EDB" w:rsidRPr="005279AD" w:rsidSect="00C75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B16FE"/>
    <w:multiLevelType w:val="multilevel"/>
    <w:tmpl w:val="C4C8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>
    <w:nsid w:val="1E805111"/>
    <w:multiLevelType w:val="multilevel"/>
    <w:tmpl w:val="C4C8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2DEF57B4"/>
    <w:multiLevelType w:val="hybridMultilevel"/>
    <w:tmpl w:val="BD9EFA8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C720FF"/>
    <w:multiLevelType w:val="hybridMultilevel"/>
    <w:tmpl w:val="26DE8E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33346"/>
    <w:multiLevelType w:val="hybridMultilevel"/>
    <w:tmpl w:val="8DBE5B0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25FE6"/>
    <w:multiLevelType w:val="hybridMultilevel"/>
    <w:tmpl w:val="E938AA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F76A8"/>
    <w:multiLevelType w:val="multilevel"/>
    <w:tmpl w:val="C4C8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>
    <w:nsid w:val="53ED6224"/>
    <w:multiLevelType w:val="hybridMultilevel"/>
    <w:tmpl w:val="A91AFD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27E31"/>
    <w:multiLevelType w:val="multilevel"/>
    <w:tmpl w:val="C4C8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5977739A"/>
    <w:multiLevelType w:val="hybridMultilevel"/>
    <w:tmpl w:val="1824A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54065"/>
    <w:multiLevelType w:val="multilevel"/>
    <w:tmpl w:val="C4C8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1">
    <w:nsid w:val="62E36E6F"/>
    <w:multiLevelType w:val="multilevel"/>
    <w:tmpl w:val="C4C8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2">
    <w:nsid w:val="672D7E17"/>
    <w:multiLevelType w:val="multilevel"/>
    <w:tmpl w:val="C4C8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>
    <w:nsid w:val="67C9542C"/>
    <w:multiLevelType w:val="hybridMultilevel"/>
    <w:tmpl w:val="F90037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A1595"/>
    <w:multiLevelType w:val="multilevel"/>
    <w:tmpl w:val="C4C8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5">
    <w:nsid w:val="6C6E79C8"/>
    <w:multiLevelType w:val="hybridMultilevel"/>
    <w:tmpl w:val="0A466B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46DC0"/>
    <w:multiLevelType w:val="hybridMultilevel"/>
    <w:tmpl w:val="7A8E270C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118C6"/>
    <w:multiLevelType w:val="hybridMultilevel"/>
    <w:tmpl w:val="597EC9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7"/>
  </w:num>
  <w:num w:numId="5">
    <w:abstractNumId w:val="17"/>
  </w:num>
  <w:num w:numId="6">
    <w:abstractNumId w:val="10"/>
  </w:num>
  <w:num w:numId="7">
    <w:abstractNumId w:val="16"/>
  </w:num>
  <w:num w:numId="8">
    <w:abstractNumId w:val="15"/>
  </w:num>
  <w:num w:numId="9">
    <w:abstractNumId w:val="0"/>
  </w:num>
  <w:num w:numId="10">
    <w:abstractNumId w:val="11"/>
  </w:num>
  <w:num w:numId="11">
    <w:abstractNumId w:val="8"/>
  </w:num>
  <w:num w:numId="12">
    <w:abstractNumId w:val="12"/>
  </w:num>
  <w:num w:numId="13">
    <w:abstractNumId w:val="4"/>
  </w:num>
  <w:num w:numId="14">
    <w:abstractNumId w:val="9"/>
  </w:num>
  <w:num w:numId="15">
    <w:abstractNumId w:val="14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7C97"/>
    <w:rsid w:val="00011DDE"/>
    <w:rsid w:val="0002269D"/>
    <w:rsid w:val="00055107"/>
    <w:rsid w:val="0009142D"/>
    <w:rsid w:val="001325B4"/>
    <w:rsid w:val="001345BB"/>
    <w:rsid w:val="00156586"/>
    <w:rsid w:val="00167EDB"/>
    <w:rsid w:val="00287F62"/>
    <w:rsid w:val="004523C9"/>
    <w:rsid w:val="00482F21"/>
    <w:rsid w:val="004C21B6"/>
    <w:rsid w:val="004C6CD9"/>
    <w:rsid w:val="005279AD"/>
    <w:rsid w:val="0085134F"/>
    <w:rsid w:val="009D7C97"/>
    <w:rsid w:val="009F0349"/>
    <w:rsid w:val="00B972EC"/>
    <w:rsid w:val="00C3130E"/>
    <w:rsid w:val="00C752D8"/>
    <w:rsid w:val="00E2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D7C97"/>
    <w:rPr>
      <w:color w:val="0000FF"/>
      <w:u w:val="single"/>
    </w:rPr>
  </w:style>
  <w:style w:type="paragraph" w:customStyle="1" w:styleId="Nazivinstitucije">
    <w:name w:val="Naziv institucije"/>
    <w:basedOn w:val="Normal"/>
    <w:rsid w:val="009D7C97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9D7C97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9D7C9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9D7C97"/>
    <w:rPr>
      <w:caps/>
    </w:rPr>
  </w:style>
  <w:style w:type="paragraph" w:customStyle="1" w:styleId="Mjesto">
    <w:name w:val="Mjesto"/>
    <w:aliases w:val="godina završnog rada"/>
    <w:basedOn w:val="Nazivinstitucije"/>
    <w:rsid w:val="009D7C97"/>
  </w:style>
  <w:style w:type="paragraph" w:customStyle="1" w:styleId="Podaciokandidatu">
    <w:name w:val="Podaci o kandidatu"/>
    <w:basedOn w:val="Normal"/>
    <w:rsid w:val="009D7C97"/>
    <w:pPr>
      <w:spacing w:before="120"/>
    </w:pPr>
    <w:rPr>
      <w:b/>
    </w:rPr>
  </w:style>
  <w:style w:type="paragraph" w:customStyle="1" w:styleId="Mentor">
    <w:name w:val="&quot;Mentor:&quot;"/>
    <w:basedOn w:val="Normal"/>
    <w:rsid w:val="009D7C9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9D7C97"/>
    <w:pPr>
      <w:spacing w:line="360" w:lineRule="auto"/>
      <w:ind w:left="4956"/>
      <w:jc w:val="both"/>
    </w:pPr>
  </w:style>
  <w:style w:type="paragraph" w:styleId="TOC2">
    <w:name w:val="toc 2"/>
    <w:basedOn w:val="Normal"/>
    <w:next w:val="Normal"/>
    <w:autoRedefine/>
    <w:uiPriority w:val="39"/>
    <w:rsid w:val="00B972EC"/>
    <w:pPr>
      <w:tabs>
        <w:tab w:val="right" w:leader="dot" w:pos="9344"/>
      </w:tabs>
      <w:ind w:left="240"/>
    </w:pPr>
    <w:rPr>
      <w:b/>
      <w:smallCaps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B972EC"/>
    <w:pPr>
      <w:tabs>
        <w:tab w:val="right" w:leader="dot" w:pos="9344"/>
      </w:tabs>
      <w:spacing w:before="120" w:after="120"/>
    </w:pPr>
    <w:rPr>
      <w:b/>
      <w:bCs/>
      <w:caps/>
      <w:noProof/>
      <w:szCs w:val="20"/>
    </w:rPr>
  </w:style>
  <w:style w:type="paragraph" w:customStyle="1" w:styleId="Sadraj">
    <w:name w:val="Sadržaj"/>
    <w:basedOn w:val="Normal"/>
    <w:rsid w:val="009D7C97"/>
    <w:pPr>
      <w:jc w:val="center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527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B4"/>
    <w:rPr>
      <w:rFonts w:ascii="Tahoma" w:eastAsia="Times New Roman" w:hAnsi="Tahoma" w:cs="Tahoma"/>
      <w:sz w:val="16"/>
      <w:szCs w:val="16"/>
      <w:lang w:eastAsia="hr-HR"/>
    </w:rPr>
  </w:style>
  <w:style w:type="table" w:styleId="TableGrid">
    <w:name w:val="Table Grid"/>
    <w:basedOn w:val="TableNormal"/>
    <w:uiPriority w:val="59"/>
    <w:rsid w:val="00167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167E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167E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11</cp:revision>
  <dcterms:created xsi:type="dcterms:W3CDTF">2014-04-22T09:30:00Z</dcterms:created>
  <dcterms:modified xsi:type="dcterms:W3CDTF">2014-04-22T11:24:00Z</dcterms:modified>
</cp:coreProperties>
</file>