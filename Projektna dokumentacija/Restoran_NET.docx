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B9" w:rsidRDefault="009C0AB9" w:rsidP="004C7299">
      <w:pPr>
        <w:pStyle w:val="Nazivinstitucije"/>
      </w:pPr>
      <w:r>
        <w:t>SVEUČILIŠTE U ZAGREBU</w:t>
      </w:r>
    </w:p>
    <w:p w:rsidR="009C0AB9" w:rsidRDefault="009C0AB9" w:rsidP="004C7299">
      <w:pPr>
        <w:pStyle w:val="Nazivinstitucije"/>
      </w:pPr>
      <w:r>
        <w:t>FAKULTET ORGANIZACIJE I INFORMATIKE</w:t>
      </w:r>
    </w:p>
    <w:p w:rsidR="009C0AB9" w:rsidRDefault="009C0AB9" w:rsidP="004C7299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51A1E" w:rsidRPr="00951A1E" w:rsidRDefault="00951A1E" w:rsidP="00951A1E">
      <w:pPr>
        <w:pStyle w:val="Imeiprezimekandidata"/>
      </w:pPr>
      <w:r w:rsidRPr="00951A1E">
        <w:t>Dahlia Cahunek-Banjac</w:t>
      </w:r>
    </w:p>
    <w:p w:rsidR="00951A1E" w:rsidRPr="00951A1E" w:rsidRDefault="00951A1E" w:rsidP="00951A1E">
      <w:pPr>
        <w:pStyle w:val="Imeiprezimekandidata"/>
      </w:pPr>
      <w:r w:rsidRPr="00951A1E">
        <w:t xml:space="preserve">Marko </w:t>
      </w:r>
      <w:proofErr w:type="spellStart"/>
      <w:r w:rsidRPr="00951A1E">
        <w:t>Geršić</w:t>
      </w:r>
      <w:proofErr w:type="spellEnd"/>
    </w:p>
    <w:p w:rsidR="00951A1E" w:rsidRPr="00951A1E" w:rsidRDefault="00951A1E" w:rsidP="00951A1E">
      <w:pPr>
        <w:pStyle w:val="Imeiprezimekandidata"/>
      </w:pPr>
      <w:r w:rsidRPr="00951A1E">
        <w:t>Monika Kamenčev</w:t>
      </w:r>
    </w:p>
    <w:p w:rsidR="00951A1E" w:rsidRPr="00951A1E" w:rsidRDefault="00951A1E" w:rsidP="00951A1E">
      <w:pPr>
        <w:pStyle w:val="Imeiprezimekandidata"/>
      </w:pPr>
      <w:r w:rsidRPr="00951A1E">
        <w:t>Dario Šamarija</w:t>
      </w:r>
    </w:p>
    <w:p w:rsidR="00951A1E" w:rsidRPr="00951A1E" w:rsidRDefault="00951A1E" w:rsidP="00951A1E">
      <w:pPr>
        <w:pStyle w:val="Imeiprezimekandidata"/>
      </w:pPr>
      <w:r w:rsidRPr="00951A1E">
        <w:t>Mario Vilaj</w:t>
      </w:r>
    </w:p>
    <w:p w:rsidR="009C0AB9" w:rsidRDefault="009C0AB9" w:rsidP="009C0AB9"/>
    <w:p w:rsidR="00951A1E" w:rsidRDefault="00951A1E" w:rsidP="009C0AB9"/>
    <w:p w:rsidR="00951A1E" w:rsidRDefault="00951A1E" w:rsidP="009C0AB9"/>
    <w:p w:rsidR="00951A1E" w:rsidRDefault="00951A1E" w:rsidP="009C0AB9"/>
    <w:p w:rsidR="009C0AB9" w:rsidRDefault="009C0AB9" w:rsidP="009C0AB9"/>
    <w:p w:rsidR="009C0AB9" w:rsidRDefault="009C0AB9" w:rsidP="009C0AB9"/>
    <w:p w:rsidR="00E25EBB" w:rsidRDefault="00951A1E" w:rsidP="00E25EBB">
      <w:pPr>
        <w:pStyle w:val="Naslovzavrnograda"/>
      </w:pPr>
      <w:r>
        <w:t>RESTORAN.NET</w:t>
      </w:r>
    </w:p>
    <w:p w:rsidR="00E25EBB" w:rsidRDefault="00E25EBB" w:rsidP="00E25EBB">
      <w:pPr>
        <w:pStyle w:val="Naslovzavrnograda"/>
      </w:pPr>
    </w:p>
    <w:p w:rsidR="00E25EBB" w:rsidRDefault="00E25EBB" w:rsidP="00E25EBB">
      <w:pPr>
        <w:pStyle w:val="ZAVRNIRAD"/>
      </w:pPr>
      <w:r>
        <w:t>PROJEKT IZ KOLEGIJA PROGRAMSKO INŽENJERSTVO</w:t>
      </w:r>
    </w:p>
    <w:p w:rsidR="009C0AB9" w:rsidRDefault="009C0AB9" w:rsidP="00E25EBB"/>
    <w:p w:rsidR="009C0AB9" w:rsidRDefault="00951A1E" w:rsidP="00971774">
      <w:pPr>
        <w:pStyle w:val="ZAVRNIRAD"/>
      </w:pPr>
      <w:r>
        <w:t>projektna dokumentacija</w:t>
      </w: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634E0A" w:rsidP="00E25EBB">
      <w:pPr>
        <w:pStyle w:val="Mjesto"/>
      </w:pPr>
      <w:r>
        <w:t>Varaždin, 2014</w:t>
      </w:r>
      <w:r w:rsidR="009C0AB9">
        <w:t>.</w:t>
      </w:r>
    </w:p>
    <w:p w:rsidR="009C0AB9" w:rsidRDefault="009C0AB9" w:rsidP="00482058">
      <w:pPr>
        <w:pStyle w:val="Nazivinstitucije"/>
      </w:pPr>
      <w:r>
        <w:br w:type="page"/>
      </w:r>
      <w:r>
        <w:lastRenderedPageBreak/>
        <w:t>SVEUČILIŠTE U ZAGREBU</w:t>
      </w:r>
    </w:p>
    <w:p w:rsidR="009C0AB9" w:rsidRDefault="009C0AB9" w:rsidP="00482058">
      <w:pPr>
        <w:pStyle w:val="Nazivinstitucije"/>
      </w:pPr>
      <w:r>
        <w:t>FAKULTET ORGANIZACIJE I INFORMATIKE</w:t>
      </w:r>
    </w:p>
    <w:p w:rsidR="009C0AB9" w:rsidRDefault="009C0AB9" w:rsidP="00482058">
      <w:pPr>
        <w:pStyle w:val="Nazivinstitucije"/>
      </w:pPr>
      <w:r>
        <w:t>V A R A Ž D I N</w:t>
      </w:r>
    </w:p>
    <w:p w:rsidR="009C0AB9" w:rsidRDefault="009C0AB9" w:rsidP="009C0AB9"/>
    <w:p w:rsidR="009C0AB9" w:rsidRDefault="009C0AB9" w:rsidP="009C0AB9"/>
    <w:p w:rsidR="009C0AB9" w:rsidRDefault="009C0AB9" w:rsidP="009C0AB9"/>
    <w:p w:rsidR="00951A1E" w:rsidRPr="00951A1E" w:rsidRDefault="00951A1E" w:rsidP="00951A1E">
      <w:pPr>
        <w:pStyle w:val="Podaciokandidatu"/>
      </w:pPr>
      <w:r w:rsidRPr="00951A1E">
        <w:t xml:space="preserve">Dahlia Cahunek-Banjac, </w:t>
      </w:r>
      <w:r w:rsidRPr="00951A1E">
        <w:rPr>
          <w:lang w:val="en-US"/>
        </w:rPr>
        <w:t>39114/10-R</w:t>
      </w:r>
    </w:p>
    <w:p w:rsidR="00951A1E" w:rsidRPr="00951A1E" w:rsidRDefault="00951A1E" w:rsidP="00951A1E">
      <w:pPr>
        <w:pStyle w:val="Podaciokandidatu"/>
      </w:pPr>
      <w:r w:rsidRPr="00951A1E">
        <w:t xml:space="preserve">Marko Geršić, </w:t>
      </w:r>
      <w:r w:rsidRPr="00951A1E">
        <w:rPr>
          <w:lang w:val="en-US"/>
        </w:rPr>
        <w:t>39613/10-R</w:t>
      </w:r>
    </w:p>
    <w:p w:rsidR="00951A1E" w:rsidRPr="00951A1E" w:rsidRDefault="00951A1E" w:rsidP="00951A1E">
      <w:pPr>
        <w:pStyle w:val="Podaciokandidatu"/>
      </w:pPr>
      <w:r w:rsidRPr="00951A1E">
        <w:t xml:space="preserve">Monika Kamenčev, </w:t>
      </w:r>
      <w:r w:rsidRPr="00951A1E">
        <w:rPr>
          <w:lang w:val="en-US"/>
        </w:rPr>
        <w:t>39386/10-R</w:t>
      </w:r>
    </w:p>
    <w:p w:rsidR="00951A1E" w:rsidRPr="00951A1E" w:rsidRDefault="00951A1E" w:rsidP="00951A1E">
      <w:pPr>
        <w:pStyle w:val="Podaciokandidatu"/>
      </w:pPr>
      <w:r w:rsidRPr="00951A1E">
        <w:t>Dario Šamarija, 39341/10-R</w:t>
      </w:r>
    </w:p>
    <w:p w:rsidR="00951A1E" w:rsidRPr="00951A1E" w:rsidRDefault="00951A1E" w:rsidP="00951A1E">
      <w:pPr>
        <w:pStyle w:val="Podaciokandidatu"/>
      </w:pPr>
      <w:r w:rsidRPr="00951A1E">
        <w:t>Mario Vilaj, 39137/10-R</w:t>
      </w:r>
    </w:p>
    <w:p w:rsidR="009C0AB9" w:rsidRDefault="009C0AB9" w:rsidP="00951A1E">
      <w:pPr>
        <w:pStyle w:val="Podaciokandidatu"/>
      </w:pPr>
    </w:p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C0AB9" w:rsidP="009C0AB9"/>
    <w:p w:rsidR="009C0AB9" w:rsidRDefault="00951A1E" w:rsidP="00AF36B6">
      <w:pPr>
        <w:pStyle w:val="Naslovzavrnograda"/>
      </w:pPr>
      <w:r>
        <w:t>RESTORAN.NET</w:t>
      </w:r>
    </w:p>
    <w:p w:rsidR="006F4EA9" w:rsidRDefault="006F4EA9" w:rsidP="006F4EA9">
      <w:pPr>
        <w:pStyle w:val="ZAVRNIRAD"/>
      </w:pPr>
    </w:p>
    <w:p w:rsidR="006F4EA9" w:rsidRDefault="006F4EA9" w:rsidP="006F4EA9">
      <w:pPr>
        <w:pStyle w:val="ZAVRNIRAD"/>
      </w:pPr>
      <w:r>
        <w:t>PROJEKT IZ KOLEGIJA PROGRAMSKO INŽENJERSTVO</w:t>
      </w:r>
    </w:p>
    <w:p w:rsidR="009C0AB9" w:rsidRDefault="009C0AB9" w:rsidP="009C0AB9">
      <w:pPr>
        <w:jc w:val="center"/>
      </w:pPr>
    </w:p>
    <w:p w:rsidR="009C0AB9" w:rsidRDefault="00951A1E" w:rsidP="00482058">
      <w:pPr>
        <w:pStyle w:val="ZAVRNIRAD"/>
      </w:pPr>
      <w:r>
        <w:t>projektna dokumentacija</w:t>
      </w:r>
    </w:p>
    <w:p w:rsidR="009C0AB9" w:rsidRDefault="009C0AB9" w:rsidP="009C0AB9"/>
    <w:p w:rsidR="009C0AB9" w:rsidRDefault="009C0AB9" w:rsidP="009C0AB9"/>
    <w:p w:rsidR="009C0AB9" w:rsidRDefault="009C0AB9" w:rsidP="009C0AB9">
      <w:pPr>
        <w:rPr>
          <w:b/>
          <w:bCs/>
        </w:rPr>
      </w:pPr>
    </w:p>
    <w:p w:rsidR="009C0AB9" w:rsidRDefault="00951A1E" w:rsidP="00B725A4">
      <w:pPr>
        <w:pStyle w:val="Mentor"/>
      </w:pPr>
      <w:r>
        <w:t>Mentori</w:t>
      </w:r>
      <w:r w:rsidR="009C0AB9">
        <w:t>:</w:t>
      </w:r>
    </w:p>
    <w:p w:rsidR="009C0AB9" w:rsidRDefault="00951A1E" w:rsidP="002711B7">
      <w:pPr>
        <w:pStyle w:val="Podaciomentoru"/>
        <w:jc w:val="left"/>
      </w:pPr>
      <w:r>
        <w:t>Prof. d</w:t>
      </w:r>
      <w:r w:rsidR="009C0AB9">
        <w:t xml:space="preserve">r. </w:t>
      </w:r>
      <w:r w:rsidR="00482058">
        <w:t xml:space="preserve">sc. </w:t>
      </w:r>
      <w:r w:rsidRPr="00951A1E">
        <w:t>Vjeran Strahonja</w:t>
      </w:r>
      <w:r w:rsidR="009C0AB9">
        <w:t>, redoviti profesor</w:t>
      </w:r>
    </w:p>
    <w:p w:rsidR="00951A1E" w:rsidRDefault="00951A1E" w:rsidP="002711B7">
      <w:pPr>
        <w:pStyle w:val="Podaciomentoru"/>
        <w:jc w:val="left"/>
      </w:pPr>
      <w:r w:rsidRPr="00951A1E">
        <w:t>Boris Tomaš, mag. inf.</w:t>
      </w:r>
      <w:r>
        <w:t>, asistent</w:t>
      </w: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617148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DE3CE4" w:rsidRDefault="00DE3CE4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>
      <w:pPr>
        <w:jc w:val="center"/>
      </w:pPr>
    </w:p>
    <w:p w:rsidR="009C0AB9" w:rsidRDefault="009C0AB9" w:rsidP="009C0AB9"/>
    <w:p w:rsidR="009C0AB9" w:rsidRDefault="009C0AB9" w:rsidP="00617148">
      <w:pPr>
        <w:pStyle w:val="Mjesto"/>
      </w:pPr>
      <w:r>
        <w:t xml:space="preserve">Varaždin, </w:t>
      </w:r>
      <w:r w:rsidR="00D47192">
        <w:t>travanj</w:t>
      </w:r>
      <w:r w:rsidR="002711B7">
        <w:t xml:space="preserve"> </w:t>
      </w:r>
      <w:r w:rsidR="00951A1E">
        <w:t>2014</w:t>
      </w:r>
      <w:r>
        <w:t>.</w:t>
      </w:r>
    </w:p>
    <w:p w:rsidR="009C0AB9" w:rsidRDefault="009C0AB9" w:rsidP="009C0AB9">
      <w:pPr>
        <w:jc w:val="center"/>
        <w:sectPr w:rsidR="009C0AB9" w:rsidSect="00857045">
          <w:pgSz w:w="11906" w:h="16838"/>
          <w:pgMar w:top="851" w:right="1134" w:bottom="1701" w:left="1418" w:header="709" w:footer="709" w:gutter="0"/>
          <w:cols w:space="708"/>
          <w:docGrid w:linePitch="360"/>
        </w:sectPr>
      </w:pPr>
    </w:p>
    <w:p w:rsidR="00701881" w:rsidRPr="00617148" w:rsidRDefault="00337503" w:rsidP="00AF36B6">
      <w:pPr>
        <w:pStyle w:val="Sadraj"/>
      </w:pPr>
      <w:bookmarkStart w:id="0" w:name="_Toc184011513"/>
      <w:r w:rsidRPr="00617148">
        <w:lastRenderedPageBreak/>
        <w:t>Sadržaj</w:t>
      </w:r>
      <w:bookmarkEnd w:id="0"/>
    </w:p>
    <w:p w:rsidR="00337503" w:rsidRDefault="00337503">
      <w:pPr>
        <w:rPr>
          <w:bCs/>
          <w:i/>
          <w:caps/>
          <w:sz w:val="20"/>
          <w:szCs w:val="20"/>
        </w:rPr>
      </w:pPr>
    </w:p>
    <w:p w:rsidR="00623638" w:rsidRDefault="00623638"/>
    <w:p w:rsidR="00F459F1" w:rsidRDefault="00B45CA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B45CAC">
        <w:fldChar w:fldCharType="begin"/>
      </w:r>
      <w:r w:rsidR="004C44B0">
        <w:instrText xml:space="preserve"> TOC \h \z \t "Naslov 1. razine;1;Naslov 2. razine;2;Naslov 3. razine;3;Naslov 4. razine;4" </w:instrText>
      </w:r>
      <w:r w:rsidRPr="00B45CAC">
        <w:fldChar w:fldCharType="separate"/>
      </w:r>
      <w:hyperlink w:anchor="_Toc385348784" w:history="1">
        <w:r w:rsidR="00F459F1" w:rsidRPr="00726A88">
          <w:rPr>
            <w:rStyle w:val="Hyperlink"/>
            <w:noProof/>
          </w:rPr>
          <w:t>1. Uvod</w:t>
        </w:r>
        <w:r w:rsidR="00F459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459F1" w:rsidRDefault="00B45CAC">
      <w:pPr>
        <w:pStyle w:val="TOC1"/>
        <w:tabs>
          <w:tab w:val="right" w:leader="dot" w:pos="934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5348785" w:history="1">
        <w:r w:rsidR="00F459F1" w:rsidRPr="00726A88">
          <w:rPr>
            <w:rStyle w:val="Hyperlink"/>
            <w:noProof/>
          </w:rPr>
          <w:t>2. Specifikacija zahtjeva</w:t>
        </w:r>
        <w:r w:rsidR="00F459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59F1" w:rsidRDefault="00B45CAC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5348786" w:history="1">
        <w:r w:rsidR="00F459F1" w:rsidRPr="00726A88">
          <w:rPr>
            <w:rStyle w:val="Hyperlink"/>
            <w:noProof/>
          </w:rPr>
          <w:t xml:space="preserve">2.1. Specifikacija softverskih zahtjeva prema </w:t>
        </w:r>
        <w:r w:rsidR="00F459F1" w:rsidRPr="006F4EA9">
          <w:rPr>
            <w:rStyle w:val="Hyperlink"/>
            <w:i/>
            <w:noProof/>
          </w:rPr>
          <w:t>IEEE Std 830-1998, Software Requirements Specifications</w:t>
        </w:r>
        <w:r w:rsidR="00F459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459F1" w:rsidRDefault="00B45CAC">
      <w:pPr>
        <w:pStyle w:val="TOC1"/>
        <w:tabs>
          <w:tab w:val="right" w:leader="dot" w:pos="9344"/>
        </w:tabs>
      </w:pPr>
      <w:hyperlink w:anchor="_Toc385348787" w:history="1">
        <w:r w:rsidR="00F459F1" w:rsidRPr="00726A88">
          <w:rPr>
            <w:rStyle w:val="Hyperlink"/>
            <w:noProof/>
          </w:rPr>
          <w:t>3. Projektni plan</w:t>
        </w:r>
        <w:r w:rsidR="00F459F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59F1">
          <w:rPr>
            <w:noProof/>
            <w:webHidden/>
          </w:rPr>
          <w:instrText xml:space="preserve"> PAGEREF _Toc385348787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59F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F4EA9" w:rsidRDefault="00B45CAC" w:rsidP="006F4EA9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5348786" w:history="1">
        <w:r w:rsidR="006F4EA9">
          <w:rPr>
            <w:rStyle w:val="Hyperlink"/>
            <w:noProof/>
          </w:rPr>
          <w:t xml:space="preserve">3.1. </w:t>
        </w:r>
        <w:r w:rsidR="00A30AAC">
          <w:rPr>
            <w:rStyle w:val="Hyperlink"/>
            <w:noProof/>
          </w:rPr>
          <w:t>članovi tima i njihovi zadaci</w:t>
        </w:r>
        <w:r w:rsidR="006F4EA9">
          <w:rPr>
            <w:noProof/>
            <w:webHidden/>
          </w:rPr>
          <w:tab/>
        </w:r>
        <w:r w:rsidR="006A7C1C">
          <w:rPr>
            <w:noProof/>
            <w:webHidden/>
          </w:rPr>
          <w:t>5</w:t>
        </w:r>
      </w:hyperlink>
    </w:p>
    <w:p w:rsidR="006F4EA9" w:rsidRDefault="00B45CAC" w:rsidP="006F4EA9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5348786" w:history="1">
        <w:r w:rsidR="006F4EA9">
          <w:rPr>
            <w:rStyle w:val="Hyperlink"/>
            <w:noProof/>
          </w:rPr>
          <w:t>3.2.</w:t>
        </w:r>
        <w:r w:rsidR="00A30AAC">
          <w:rPr>
            <w:rStyle w:val="Hyperlink"/>
            <w:noProof/>
          </w:rPr>
          <w:t xml:space="preserve"> radno vrijeme</w:t>
        </w:r>
        <w:r w:rsidR="006F4EA9">
          <w:rPr>
            <w:noProof/>
            <w:webHidden/>
          </w:rPr>
          <w:tab/>
        </w:r>
        <w:r w:rsidR="006A7C1C">
          <w:rPr>
            <w:noProof/>
            <w:webHidden/>
          </w:rPr>
          <w:t>9</w:t>
        </w:r>
      </w:hyperlink>
    </w:p>
    <w:p w:rsidR="006F4EA9" w:rsidRDefault="00B45CAC" w:rsidP="006F4EA9">
      <w:pPr>
        <w:pStyle w:val="TOC2"/>
        <w:tabs>
          <w:tab w:val="right" w:leader="dot" w:pos="934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85348786" w:history="1">
        <w:r w:rsidR="006F4EA9">
          <w:rPr>
            <w:rStyle w:val="Hyperlink"/>
            <w:noProof/>
          </w:rPr>
          <w:t xml:space="preserve">3.3. </w:t>
        </w:r>
        <w:r w:rsidR="00A30AAC">
          <w:rPr>
            <w:rStyle w:val="Hyperlink"/>
            <w:noProof/>
          </w:rPr>
          <w:t>resursi</w:t>
        </w:r>
        <w:r w:rsidR="006F4EA9">
          <w:rPr>
            <w:noProof/>
            <w:webHidden/>
          </w:rPr>
          <w:tab/>
        </w:r>
        <w:r w:rsidR="006A7C1C">
          <w:rPr>
            <w:noProof/>
            <w:webHidden/>
          </w:rPr>
          <w:t>10</w:t>
        </w:r>
      </w:hyperlink>
    </w:p>
    <w:p w:rsidR="00A30AAC" w:rsidRDefault="00B45CAC" w:rsidP="00A30AAC">
      <w:pPr>
        <w:pStyle w:val="TOC1"/>
        <w:tabs>
          <w:tab w:val="right" w:leader="dot" w:pos="9344"/>
        </w:tabs>
      </w:pPr>
      <w:hyperlink w:anchor="_Toc385348787" w:history="1">
        <w:r w:rsidR="00A30AAC">
          <w:rPr>
            <w:rStyle w:val="Hyperlink"/>
            <w:noProof/>
          </w:rPr>
          <w:t>4. terminski plan projekta</w:t>
        </w:r>
        <w:r w:rsidR="00A30AAC">
          <w:rPr>
            <w:noProof/>
            <w:webHidden/>
          </w:rPr>
          <w:tab/>
        </w:r>
        <w:r w:rsidR="006A7C1C">
          <w:rPr>
            <w:noProof/>
            <w:webHidden/>
          </w:rPr>
          <w:t>11</w:t>
        </w:r>
      </w:hyperlink>
    </w:p>
    <w:p w:rsidR="00A30AAC" w:rsidRDefault="00B45CAC" w:rsidP="00A30AAC">
      <w:pPr>
        <w:pStyle w:val="TOC1"/>
        <w:tabs>
          <w:tab w:val="right" w:leader="dot" w:pos="9344"/>
        </w:tabs>
      </w:pPr>
      <w:hyperlink w:anchor="_Toc385348787" w:history="1">
        <w:r w:rsidR="00A30AAC">
          <w:rPr>
            <w:rStyle w:val="Hyperlink"/>
            <w:noProof/>
          </w:rPr>
          <w:t>5. gantogram aktivnosti</w:t>
        </w:r>
        <w:r w:rsidR="00A30AAC">
          <w:rPr>
            <w:noProof/>
            <w:webHidden/>
          </w:rPr>
          <w:tab/>
        </w:r>
        <w:r w:rsidR="006A7C1C">
          <w:rPr>
            <w:noProof/>
            <w:webHidden/>
          </w:rPr>
          <w:t>13</w:t>
        </w:r>
      </w:hyperlink>
    </w:p>
    <w:p w:rsidR="00F46BC4" w:rsidRDefault="00B45CAC" w:rsidP="00F46BC4">
      <w:pPr>
        <w:pStyle w:val="TOC1"/>
        <w:tabs>
          <w:tab w:val="right" w:leader="dot" w:pos="9344"/>
        </w:tabs>
      </w:pPr>
      <w:hyperlink w:anchor="_Toc385348787" w:history="1">
        <w:r w:rsidR="00F46BC4">
          <w:rPr>
            <w:rStyle w:val="Hyperlink"/>
            <w:noProof/>
          </w:rPr>
          <w:t>6. proračun i budžet projekta</w:t>
        </w:r>
        <w:r w:rsidR="00F46BC4">
          <w:rPr>
            <w:noProof/>
            <w:webHidden/>
          </w:rPr>
          <w:tab/>
        </w:r>
        <w:r w:rsidR="006A7C1C">
          <w:rPr>
            <w:noProof/>
            <w:webHidden/>
          </w:rPr>
          <w:t>14</w:t>
        </w:r>
      </w:hyperlink>
    </w:p>
    <w:p w:rsidR="00F46BC4" w:rsidRDefault="00B45CAC" w:rsidP="00F46BC4">
      <w:pPr>
        <w:pStyle w:val="TOC1"/>
        <w:tabs>
          <w:tab w:val="right" w:leader="dot" w:pos="9344"/>
        </w:tabs>
      </w:pPr>
      <w:hyperlink w:anchor="_Toc385348787" w:history="1">
        <w:r w:rsidR="00F46BC4">
          <w:rPr>
            <w:rStyle w:val="Hyperlink"/>
            <w:noProof/>
          </w:rPr>
          <w:t>7. ponuda naručitelju</w:t>
        </w:r>
        <w:r w:rsidR="00F46BC4">
          <w:rPr>
            <w:noProof/>
            <w:webHidden/>
          </w:rPr>
          <w:tab/>
        </w:r>
        <w:r w:rsidR="006A7C1C">
          <w:rPr>
            <w:noProof/>
            <w:webHidden/>
          </w:rPr>
          <w:t>15</w:t>
        </w:r>
      </w:hyperlink>
    </w:p>
    <w:p w:rsidR="00F46BC4" w:rsidRPr="00F46BC4" w:rsidRDefault="00F46BC4" w:rsidP="00F46BC4"/>
    <w:p w:rsidR="006F4EA9" w:rsidRPr="006F4EA9" w:rsidRDefault="006F4EA9" w:rsidP="006F4EA9">
      <w:pPr>
        <w:rPr>
          <w:rFonts w:eastAsiaTheme="minorEastAsia"/>
        </w:rPr>
      </w:pPr>
    </w:p>
    <w:p w:rsidR="001A39AE" w:rsidRDefault="00B45CAC">
      <w:r>
        <w:fldChar w:fldCharType="end"/>
      </w:r>
    </w:p>
    <w:p w:rsidR="00C5679A" w:rsidRPr="006F4EA9" w:rsidRDefault="00C5679A" w:rsidP="00251D1A">
      <w:pPr>
        <w:pStyle w:val="Naslov4razine"/>
        <w:rPr>
          <w:b w:val="0"/>
          <w:i w:val="0"/>
        </w:rPr>
        <w:sectPr w:rsidR="00C5679A" w:rsidRPr="006F4EA9" w:rsidSect="00857045">
          <w:headerReference w:type="default" r:id="rId8"/>
          <w:footerReference w:type="default" r:id="rId9"/>
          <w:pgSz w:w="11906" w:h="16838"/>
          <w:pgMar w:top="851" w:right="1134" w:bottom="1701" w:left="1418" w:header="709" w:footer="709" w:gutter="0"/>
          <w:pgNumType w:fmt="upperRoman" w:start="1"/>
          <w:cols w:space="708"/>
          <w:docGrid w:linePitch="360"/>
        </w:sectPr>
      </w:pPr>
    </w:p>
    <w:p w:rsidR="003A2982" w:rsidRDefault="00337503" w:rsidP="00DE3CE4">
      <w:pPr>
        <w:pStyle w:val="Naslov1razine"/>
      </w:pPr>
      <w:bookmarkStart w:id="1" w:name="_Toc184011514"/>
      <w:bookmarkStart w:id="2" w:name="_Toc201881685"/>
      <w:bookmarkStart w:id="3" w:name="_Toc201883251"/>
      <w:bookmarkStart w:id="4" w:name="_Toc201884012"/>
      <w:bookmarkStart w:id="5" w:name="_Toc201884438"/>
      <w:bookmarkStart w:id="6" w:name="_Toc201884791"/>
      <w:bookmarkStart w:id="7" w:name="_Toc201887183"/>
      <w:bookmarkStart w:id="8" w:name="_Toc385348784"/>
      <w:r>
        <w:lastRenderedPageBreak/>
        <w:t>1. Uvod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3A2982" w:rsidRDefault="003A2982"/>
    <w:p w:rsidR="00634E0A" w:rsidRDefault="00634E0A" w:rsidP="00634E0A">
      <w:pPr>
        <w:pStyle w:val="Tekst"/>
      </w:pPr>
      <w:r w:rsidRPr="00634E0A">
        <w:t xml:space="preserve">Ovim projektom nastojimo riješiti problem obrade narudžbi u restoranu. </w:t>
      </w:r>
      <w:r w:rsidR="00F91836">
        <w:t>Kada gost zatraži određeno jelo</w:t>
      </w:r>
      <w:r w:rsidRPr="00634E0A">
        <w:t>, zaposlenik (najčešće blagajnik</w:t>
      </w:r>
      <w:r w:rsidR="00F91836">
        <w:t>) javlja u kuhinju koje je jelo naručeno</w:t>
      </w:r>
      <w:r w:rsidRPr="00634E0A">
        <w:t>. Neki djelatnici narudžbe zapisuju na papir, koji zatim prosljeđuju u kuhinju. Taj proces usporava obradu narudžbi, a u slučaju velikog broja narudžbi zaposlenik može napraviti grešku tj. pogrešno zapisati količinu ili vrstu naručene hrane, što može uzrokovati nepotrebne troškove. Ideja je izraditi sustav koji će zaprimati narudžbe i proslijediti ih u kuhinju. U kuhinji će se naru</w:t>
      </w:r>
      <w:r w:rsidR="00F91836">
        <w:t>džbe prikazivati na monitoru, poredane prema duljini pripreme jela</w:t>
      </w:r>
      <w:r w:rsidRPr="00634E0A">
        <w:t xml:space="preserve">. Na taj način, djelatnik odnosno blagajnik više ne treba zapisivati koje artikle je gost naručio, već će se podaci o narudžbi automatski prosljeđivati u kuhinju putem sustava. </w:t>
      </w:r>
    </w:p>
    <w:p w:rsidR="00634E0A" w:rsidRDefault="00634E0A" w:rsidP="00634E0A">
      <w:pPr>
        <w:pStyle w:val="Tekst"/>
      </w:pPr>
      <w:r w:rsidRPr="00634E0A">
        <w:t>Osim navedene funkcionalnosti, sustav će sadržavati komponente za upravljanje artiklima, zaposlenicima, narudžbama i računima.</w:t>
      </w:r>
    </w:p>
    <w:p w:rsidR="00AA1E95" w:rsidRDefault="00AA1E95" w:rsidP="00634E0A">
      <w:pPr>
        <w:pStyle w:val="Tekst"/>
      </w:pPr>
    </w:p>
    <w:p w:rsidR="00634E0A" w:rsidRDefault="00634E0A" w:rsidP="00634E0A"/>
    <w:p w:rsidR="00634E0A" w:rsidRDefault="00B45CAC" w:rsidP="00634E0A">
      <w:pPr>
        <w:pStyle w:val="Heading2"/>
      </w:pPr>
      <w:r w:rsidRPr="00B45CAC">
        <w:rPr>
          <w:rFonts w:eastAsiaTheme="major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6" o:spid="_x0000_s1026" type="#_x0000_t202" style="position:absolute;left:0;text-align:left;margin-left:175.15pt;margin-top:134.85pt;width:129pt;height:36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634E0A" w:rsidRPr="00634E0A" w:rsidRDefault="00634E0A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Aplikacijsko-podatkovni server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2" o:spid="_x0000_s1030" type="#_x0000_t32" style="position:absolute;left:0;text-align:left;margin-left:132.4pt;margin-top:89.9pt;width:64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" strokeweight="1.25pt">
            <v:stroke dashstyle="1 1"/>
          </v:shape>
        </w:pict>
      </w:r>
      <w:r>
        <w:rPr>
          <w:noProof/>
        </w:rPr>
        <w:pict>
          <v:shape id="AutoShape 43" o:spid="_x0000_s1029" type="#_x0000_t32" style="position:absolute;left:0;text-align:left;margin-left:277.3pt;margin-top:89.85pt;width:61.3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" strokeweight="1.25pt">
            <v:stroke dashstyle="1 1"/>
          </v:shape>
        </w:pict>
      </w:r>
      <w:r w:rsidR="00634E0A">
        <w:rPr>
          <w:noProof/>
        </w:rPr>
        <w:drawing>
          <wp:inline distT="0" distB="0" distL="0" distR="0">
            <wp:extent cx="1057275" cy="1057275"/>
            <wp:effectExtent l="19050" t="0" r="9525" b="0"/>
            <wp:docPr id="27" name="Picture 3" descr="C:\Users\Mario\AppData\Local\Microsoft\Windows\Temporary Internet Files\Content.IE5\A2FFOHPN\MC90044133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io\AppData\Local\Microsoft\Windows\Temporary Internet Files\Content.IE5\A2FFOHPN\MC900441338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E0A">
        <w:tab/>
      </w:r>
      <w:r w:rsidR="00634E0A">
        <w:tab/>
      </w:r>
      <w:r w:rsidR="00634E0A">
        <w:rPr>
          <w:noProof/>
        </w:rPr>
        <w:drawing>
          <wp:inline distT="0" distB="0" distL="0" distR="0">
            <wp:extent cx="913446" cy="1809750"/>
            <wp:effectExtent l="0" t="0" r="954" b="0"/>
            <wp:docPr id="28" name="Picture 2" descr="C:\Users\Mario\AppData\Local\Microsoft\Windows\Temporary Internet Files\Content.IE5\A2FFOHPN\MC900435242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io\AppData\Local\Microsoft\Windows\Temporary Internet Files\Content.IE5\A2FFOHPN\MC900435242[1]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6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34E0A">
        <w:tab/>
      </w:r>
      <w:r w:rsidR="00634E0A">
        <w:tab/>
      </w:r>
      <w:r w:rsidR="00634E0A">
        <w:rPr>
          <w:noProof/>
        </w:rPr>
        <w:drawing>
          <wp:inline distT="0" distB="0" distL="0" distR="0">
            <wp:extent cx="1038225" cy="1038225"/>
            <wp:effectExtent l="19050" t="0" r="9525" b="0"/>
            <wp:docPr id="29" name="Picture 4" descr="C:\Users\Mario\AppData\Local\Microsoft\Windows\Temporary Internet Files\Content.IE5\A2FFOHPN\MC900441338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io\AppData\Local\Microsoft\Windows\Temporary Internet Files\Content.IE5\A2FFOHPN\MC900441338[1]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E0A" w:rsidRPr="009A6CE6" w:rsidRDefault="00B45CAC" w:rsidP="00634E0A">
      <w:r>
        <w:rPr>
          <w:noProof/>
        </w:rPr>
        <w:pict>
          <v:shape id="Text Box 44" o:spid="_x0000_s1027" type="#_x0000_t202" style="position:absolute;margin-left:44.5pt;margin-top:10.3pt;width:83.25pt;height:36.8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634E0A" w:rsidRPr="00634E0A" w:rsidRDefault="00634E0A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Računalo blagajne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5" o:spid="_x0000_s1028" type="#_x0000_t202" style="position:absolute;margin-left:346.9pt;margin-top:10.3pt;width:83.25pt;height:36.8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" fillcolor="white [3201]" strokecolor="#95b3d7 [1940]" strokeweight="1pt">
            <v:fill color2="#b8cce4 [1300]" focus="100%" type="gradient"/>
            <v:shadow on="t" color="#243f60 [1604]" opacity=".5" offset="1pt"/>
            <v:textbox>
              <w:txbxContent>
                <w:p w:rsidR="00634E0A" w:rsidRPr="00634E0A" w:rsidRDefault="00634E0A" w:rsidP="00634E0A">
                  <w:pPr>
                    <w:jc w:val="center"/>
                    <w:rPr>
                      <w:sz w:val="22"/>
                      <w:szCs w:val="22"/>
                    </w:rPr>
                  </w:pPr>
                  <w:r w:rsidRPr="00634E0A">
                    <w:rPr>
                      <w:sz w:val="22"/>
                      <w:szCs w:val="22"/>
                    </w:rPr>
                    <w:t>Računalo kuhinje</w:t>
                  </w:r>
                </w:p>
              </w:txbxContent>
            </v:textbox>
          </v:shape>
        </w:pict>
      </w:r>
    </w:p>
    <w:p w:rsidR="00F91836" w:rsidRDefault="00F91836" w:rsidP="00634E0A">
      <w:pPr>
        <w:pStyle w:val="Tekst"/>
      </w:pPr>
    </w:p>
    <w:p w:rsidR="00F91836" w:rsidRDefault="00F91836" w:rsidP="00634E0A">
      <w:pPr>
        <w:pStyle w:val="Tekst"/>
      </w:pPr>
    </w:p>
    <w:p w:rsidR="00634E0A" w:rsidRDefault="00FA3042" w:rsidP="00634E0A">
      <w:pPr>
        <w:pStyle w:val="Tekst"/>
      </w:pPr>
      <w:r>
        <w:t xml:space="preserve">Projekt će se odvijati u tri faze: planiranje, modeliranje i implementacija. </w:t>
      </w:r>
      <w:r w:rsidR="00F91836">
        <w:t>U ovoj projektnoj dokumentaciji definirat ćemo specifikaciju zahtjeva,</w:t>
      </w:r>
      <w:r w:rsidR="001130C8">
        <w:t xml:space="preserve"> prikazati projektni plan odnosno </w:t>
      </w:r>
      <w:r w:rsidR="0053596F">
        <w:t xml:space="preserve">definirati projektni </w:t>
      </w:r>
      <w:r w:rsidR="001130C8">
        <w:t xml:space="preserve">tim, terminski plan projekta, </w:t>
      </w:r>
      <w:r w:rsidR="0053596F">
        <w:t>proračun i budžet projekta</w:t>
      </w:r>
      <w:r w:rsidR="001130C8">
        <w:t xml:space="preserve"> te sastaviti ponudu naručitelju</w:t>
      </w:r>
      <w:r w:rsidR="0053596F">
        <w:t xml:space="preserve">. </w:t>
      </w:r>
      <w:r w:rsidR="00634E0A">
        <w:br w:type="page"/>
      </w:r>
    </w:p>
    <w:p w:rsidR="00A1386C" w:rsidRDefault="00634E0A" w:rsidP="00634E0A">
      <w:pPr>
        <w:pStyle w:val="Naslov1razine"/>
      </w:pPr>
      <w:bookmarkStart w:id="9" w:name="_Toc385348785"/>
      <w:r>
        <w:lastRenderedPageBreak/>
        <w:t>2. Specifikacija zahtjeva</w:t>
      </w:r>
      <w:bookmarkEnd w:id="9"/>
    </w:p>
    <w:p w:rsidR="00F97479" w:rsidRDefault="00C15E1F" w:rsidP="00634E0A">
      <w:pPr>
        <w:pStyle w:val="Tekst"/>
      </w:pPr>
      <w:r>
        <w:t xml:space="preserve">Specifikacija zahtjeva sadrži zahtjeve korisnika gotove aplikacije i njezine funkcionalnosti. </w:t>
      </w:r>
      <w:r w:rsidR="00F97479">
        <w:t>P</w:t>
      </w:r>
      <w:r w:rsidR="007B5916">
        <w:t>otrebna nam je aplikacija koja će omogućiti prijavu s obzirom na tip koris</w:t>
      </w:r>
      <w:r w:rsidR="00F97479">
        <w:t>nika.</w:t>
      </w:r>
      <w:r w:rsidR="00FF7776">
        <w:t xml:space="preserve"> S</w:t>
      </w:r>
      <w:r w:rsidR="007B5916">
        <w:t>vaki tip korisnik</w:t>
      </w:r>
      <w:r w:rsidR="00FF7776">
        <w:t>a imat</w:t>
      </w:r>
      <w:r w:rsidR="00E25EBB">
        <w:t xml:space="preserve">i </w:t>
      </w:r>
      <w:r w:rsidR="00FF7776">
        <w:t xml:space="preserve">će </w:t>
      </w:r>
      <w:r w:rsidR="00F97479">
        <w:t xml:space="preserve">na raspolaganju različite mogućnosti i funkcionalnosti aplikacije. Osim toga, potrebno je definirati i ovlasti koje će pojedini tip korisnika imati pri upravljanju podacima baze podataka. </w:t>
      </w:r>
    </w:p>
    <w:p w:rsidR="00F97479" w:rsidRDefault="00F97479" w:rsidP="00634E0A">
      <w:pPr>
        <w:pStyle w:val="Tekst"/>
      </w:pPr>
      <w:r>
        <w:t xml:space="preserve">Ukratko, </w:t>
      </w:r>
      <w:r w:rsidR="008F67B3">
        <w:t>korisnik računala</w:t>
      </w:r>
      <w:r>
        <w:t xml:space="preserve"> blagajne će na raspolaganju imati sljedeće mogućnosti:</w:t>
      </w:r>
    </w:p>
    <w:p w:rsidR="00E86DBE" w:rsidRDefault="00E86DBE" w:rsidP="00E86DBE">
      <w:pPr>
        <w:pStyle w:val="Tekst"/>
        <w:numPr>
          <w:ilvl w:val="0"/>
          <w:numId w:val="24"/>
        </w:numPr>
      </w:pPr>
      <w:r>
        <w:t xml:space="preserve">prijava u aplikaciju </w:t>
      </w:r>
      <w:r w:rsidR="00D34AF5">
        <w:t>kao tip korisnika blagajne</w:t>
      </w:r>
    </w:p>
    <w:p w:rsidR="00C4518E" w:rsidRDefault="008F67B3" w:rsidP="00E86DBE">
      <w:pPr>
        <w:pStyle w:val="Tekst"/>
        <w:numPr>
          <w:ilvl w:val="0"/>
          <w:numId w:val="24"/>
        </w:numPr>
      </w:pPr>
      <w:r>
        <w:t>potpuni</w:t>
      </w:r>
      <w:r w:rsidR="00E25EBB">
        <w:t xml:space="preserve"> </w:t>
      </w:r>
      <w:r w:rsidR="00C4518E">
        <w:t>pristup bazi podataka zaposlenika, računa</w:t>
      </w:r>
      <w:r w:rsidR="008506CF">
        <w:t>, narudžbi</w:t>
      </w:r>
      <w:r w:rsidR="00C4518E">
        <w:t>, artikala i jela</w:t>
      </w:r>
    </w:p>
    <w:p w:rsidR="00C4518E" w:rsidRDefault="00997F79" w:rsidP="00C4518E">
      <w:pPr>
        <w:pStyle w:val="Tekst"/>
        <w:numPr>
          <w:ilvl w:val="0"/>
          <w:numId w:val="24"/>
        </w:numPr>
      </w:pPr>
      <w:r>
        <w:t xml:space="preserve">unos, </w:t>
      </w:r>
      <w:r w:rsidR="0036628B">
        <w:t xml:space="preserve">pregled, </w:t>
      </w:r>
      <w:r w:rsidR="008F67B3">
        <w:t>ažuriranje</w:t>
      </w:r>
      <w:r w:rsidR="0036628B">
        <w:t xml:space="preserve"> i</w:t>
      </w:r>
      <w:r>
        <w:t xml:space="preserve"> br</w:t>
      </w:r>
      <w:r w:rsidR="0036628B">
        <w:t>isanje</w:t>
      </w:r>
      <w:r w:rsidR="00E25EBB">
        <w:t xml:space="preserve"> </w:t>
      </w:r>
      <w:r w:rsidR="003C4DC6">
        <w:t>zaposlenika, artikala</w:t>
      </w:r>
      <w:r w:rsidR="008F67B3">
        <w:t>,</w:t>
      </w:r>
      <w:r w:rsidR="003C4DC6">
        <w:t xml:space="preserve"> jel</w:t>
      </w:r>
      <w:r w:rsidR="00C4518E">
        <w:t>a</w:t>
      </w:r>
      <w:r w:rsidR="008F67B3">
        <w:t>, računa i narudžbi</w:t>
      </w:r>
    </w:p>
    <w:p w:rsidR="00C4518E" w:rsidRDefault="00C4518E" w:rsidP="00C4518E">
      <w:pPr>
        <w:pStyle w:val="Tekst"/>
      </w:pPr>
      <w:r>
        <w:t>Zaposlenik kuhinje će na raspolaganju imati sljedeće mogućnosti aplikacije:</w:t>
      </w:r>
    </w:p>
    <w:p w:rsidR="00C4518E" w:rsidRDefault="00C4518E" w:rsidP="00D34AF5">
      <w:pPr>
        <w:pStyle w:val="Tekst"/>
        <w:numPr>
          <w:ilvl w:val="0"/>
          <w:numId w:val="24"/>
        </w:numPr>
      </w:pPr>
      <w:r>
        <w:t>p</w:t>
      </w:r>
      <w:r w:rsidR="00D34AF5">
        <w:t>rijava u aplikaciju kao tip korisnika kuhinje</w:t>
      </w:r>
    </w:p>
    <w:p w:rsidR="00D34AF5" w:rsidRDefault="00D34AF5" w:rsidP="00D34AF5">
      <w:pPr>
        <w:pStyle w:val="Tekst"/>
        <w:numPr>
          <w:ilvl w:val="0"/>
          <w:numId w:val="24"/>
        </w:numPr>
      </w:pPr>
      <w:r>
        <w:t xml:space="preserve">ograničeni pristup bazi podataka </w:t>
      </w:r>
      <w:r w:rsidR="008506CF">
        <w:t>narudžbi</w:t>
      </w:r>
      <w:r>
        <w:t xml:space="preserve"> (samo pregled)</w:t>
      </w:r>
    </w:p>
    <w:p w:rsidR="00D34AF5" w:rsidRDefault="00D34AF5" w:rsidP="00D34AF5">
      <w:pPr>
        <w:pStyle w:val="Tekst"/>
        <w:numPr>
          <w:ilvl w:val="0"/>
          <w:numId w:val="24"/>
        </w:numPr>
      </w:pPr>
      <w:r>
        <w:t>prikaz narudžbi</w:t>
      </w:r>
      <w:r w:rsidR="008506CF">
        <w:t xml:space="preserve"> poredanih prema duljini </w:t>
      </w:r>
      <w:r w:rsidR="00F91836">
        <w:t>pripreme jela</w:t>
      </w:r>
    </w:p>
    <w:p w:rsidR="008F67B3" w:rsidRDefault="008F67B3" w:rsidP="008F67B3">
      <w:pPr>
        <w:pStyle w:val="Tekst"/>
        <w:numPr>
          <w:ilvl w:val="0"/>
          <w:numId w:val="24"/>
        </w:numPr>
      </w:pPr>
      <w:r>
        <w:t>odabir</w:t>
      </w:r>
      <w:r w:rsidR="008506CF">
        <w:t xml:space="preserve"> trenutka početka i završetka izrade jela</w:t>
      </w:r>
    </w:p>
    <w:p w:rsidR="00A97CAE" w:rsidRPr="00E25EBB" w:rsidRDefault="00A97CAE" w:rsidP="00A97CAE">
      <w:pPr>
        <w:pStyle w:val="Naslov2razine"/>
        <w:rPr>
          <w:i/>
        </w:rPr>
      </w:pPr>
      <w:bookmarkStart w:id="10" w:name="_Toc385348786"/>
      <w:r>
        <w:t xml:space="preserve">2.1. </w:t>
      </w:r>
      <w:r w:rsidR="00023FAA">
        <w:t xml:space="preserve">Specifikacija softverskih zahtjeva prema </w:t>
      </w:r>
      <w:r w:rsidR="00023FAA" w:rsidRPr="00E25EBB">
        <w:rPr>
          <w:i/>
        </w:rPr>
        <w:t>IEEE Std 830-1998, Software Requirements Specifications</w:t>
      </w:r>
      <w:bookmarkEnd w:id="10"/>
    </w:p>
    <w:p w:rsidR="000267FE" w:rsidRDefault="000267FE" w:rsidP="005A4C64">
      <w:pPr>
        <w:pStyle w:val="Tekst"/>
        <w:ind w:left="720"/>
      </w:pPr>
      <w:r w:rsidRPr="005A4C64">
        <w:rPr>
          <w:b/>
        </w:rPr>
        <w:t>Svrha</w:t>
      </w:r>
      <w:r>
        <w:t xml:space="preserve"> - pružanje informacija relevantnih za razvoj sustava. </w:t>
      </w:r>
    </w:p>
    <w:p w:rsidR="000267FE" w:rsidRDefault="000267FE" w:rsidP="005A4C64">
      <w:pPr>
        <w:pStyle w:val="Tekst"/>
        <w:ind w:left="720"/>
      </w:pPr>
      <w:r w:rsidRPr="005A4C64">
        <w:rPr>
          <w:b/>
        </w:rPr>
        <w:t>Djelokrug</w:t>
      </w:r>
      <w:r w:rsidR="00E25EBB">
        <w:rPr>
          <w:b/>
        </w:rPr>
        <w:t xml:space="preserve"> </w:t>
      </w:r>
      <w:r w:rsidRPr="005A4C64">
        <w:rPr>
          <w:b/>
        </w:rPr>
        <w:t>(domena)</w:t>
      </w:r>
      <w:r>
        <w:t xml:space="preserve"> - izrada Restoran.NET aplikacije. Aplikacija će riješiti problem obrade narudžbi u restoranu. Imat će korisničko sučelje sa pristupom za više tipova korisnika. Prednost je u tome što će to biti jedinstveni sustav koji će obuhvaćati najvažnije dijelove u poslovanju restorana (narudžbe, računi, zaposlenici, artikli, jela). Cilj sustava je ubrzati proces prosljeđivanja i obrade narudžbi te smanjiti mogućnost pogreške. </w:t>
      </w:r>
    </w:p>
    <w:p w:rsidR="00B12DAB" w:rsidRPr="005A4C64" w:rsidRDefault="00B12DAB" w:rsidP="005A4C64">
      <w:pPr>
        <w:pStyle w:val="Tekst"/>
        <w:ind w:left="720"/>
        <w:rPr>
          <w:b/>
        </w:rPr>
      </w:pPr>
      <w:r w:rsidRPr="005A4C64">
        <w:rPr>
          <w:b/>
        </w:rPr>
        <w:t>Cjelokupan opis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Perspektiva proizvoda</w:t>
      </w:r>
    </w:p>
    <w:p w:rsidR="00B12DAB" w:rsidRDefault="00B12DAB" w:rsidP="000508E5">
      <w:pPr>
        <w:pStyle w:val="Tekst"/>
        <w:ind w:left="1416"/>
      </w:pPr>
      <w:r>
        <w:t>Proizvod je neovisan o drugima i nije komponenta nekog većeg sustava.</w:t>
      </w:r>
    </w:p>
    <w:p w:rsidR="000508E5" w:rsidRDefault="000508E5" w:rsidP="00B12DAB">
      <w:pPr>
        <w:pStyle w:val="Tekst"/>
        <w:ind w:left="1440"/>
      </w:pPr>
      <w:r>
        <w:lastRenderedPageBreak/>
        <w:t xml:space="preserve">Aplikacija će se koristiti na dva računala i na serveru. U pogledu softvera, koristit će se Microsoft SQL Server sustav za upravljanje bazom podataka. 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Funkcije proizvoda</w:t>
      </w:r>
    </w:p>
    <w:p w:rsidR="005A4C64" w:rsidRDefault="005A4C64" w:rsidP="005A4C64">
      <w:pPr>
        <w:pStyle w:val="Tekst"/>
        <w:ind w:left="1440"/>
      </w:pPr>
      <w:r>
        <w:t>Funkcije cjelokupnog proizvoda su sljedeće: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prijava u aplikaciju kao korisnik blagajne ili korisnik kuhinje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pristup bazi podataka zaposlenika, računa, narudžbi, artikala i jela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unos, pregled, ažuriranje i brisanje zaposlenika, artikala, jela, računa i narudžbi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 xml:space="preserve">prikaz narudžbi </w:t>
      </w:r>
      <w:r w:rsidR="00F459F1">
        <w:t>korisniku kuhinje</w:t>
      </w:r>
    </w:p>
    <w:p w:rsidR="000919EE" w:rsidRDefault="000919EE" w:rsidP="005A4C64">
      <w:pPr>
        <w:pStyle w:val="Tekst"/>
        <w:numPr>
          <w:ilvl w:val="0"/>
          <w:numId w:val="33"/>
        </w:numPr>
      </w:pPr>
      <w:r>
        <w:t>odabir trenutka početka i završetka izrade jela</w:t>
      </w:r>
    </w:p>
    <w:p w:rsidR="000919EE" w:rsidRDefault="005A4C64" w:rsidP="005A4C64">
      <w:pPr>
        <w:pStyle w:val="Tekst"/>
        <w:numPr>
          <w:ilvl w:val="0"/>
          <w:numId w:val="33"/>
        </w:numPr>
      </w:pPr>
      <w:r>
        <w:t>poredak narudžbi s obzirom na potrebno vrijeme pripreme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Karakteristike korisnika</w:t>
      </w:r>
    </w:p>
    <w:p w:rsidR="005A4C64" w:rsidRDefault="00B263FC" w:rsidP="00B263FC">
      <w:pPr>
        <w:pStyle w:val="Tekst"/>
        <w:ind w:left="1440"/>
      </w:pPr>
      <w:r>
        <w:t xml:space="preserve">Korisnici su slabe informatičke pismenosti, s malo iskustva i tehničke ekspertize. Uglavnom znaju osnove rada na računalu pa aplikacija mora biti prilagođena toj skupini. 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Ograničenja</w:t>
      </w:r>
    </w:p>
    <w:p w:rsidR="00B263FC" w:rsidRDefault="00B263FC" w:rsidP="00B263FC">
      <w:pPr>
        <w:pStyle w:val="Tekst"/>
        <w:ind w:left="1440"/>
      </w:pPr>
      <w:r>
        <w:t>Ograničenja postoje kod korisnika kuhinje. On ne smije imati pristup računima, artiklima ni zaposlenicima. Korisnik kuhinje ima pristup samo narudžbama i jelima i to na način da podatke može samo pregledavati.</w:t>
      </w:r>
    </w:p>
    <w:p w:rsidR="00B12DAB" w:rsidRDefault="00B12DAB" w:rsidP="00B12DAB">
      <w:pPr>
        <w:pStyle w:val="Tekst"/>
        <w:numPr>
          <w:ilvl w:val="1"/>
          <w:numId w:val="27"/>
        </w:numPr>
      </w:pPr>
      <w:r>
        <w:t>Pretpostavke i zavisnosti</w:t>
      </w:r>
    </w:p>
    <w:p w:rsidR="00634E0A" w:rsidRPr="00F97479" w:rsidRDefault="00B263FC" w:rsidP="00F459F1">
      <w:pPr>
        <w:pStyle w:val="Tekst"/>
        <w:ind w:left="1440"/>
      </w:pPr>
      <w:r>
        <w:t xml:space="preserve">Pretpostavka je da računala </w:t>
      </w:r>
      <w:r w:rsidR="00FE583B">
        <w:t xml:space="preserve">na kojima će se aplikacija koristiti </w:t>
      </w:r>
      <w:r>
        <w:t xml:space="preserve">imaju </w:t>
      </w:r>
      <w:r w:rsidR="00FE583B">
        <w:t xml:space="preserve">instaliran neki od Microsoft Windows operacijskih sustava. </w:t>
      </w:r>
    </w:p>
    <w:p w:rsidR="00FE583B" w:rsidRDefault="00FE583B">
      <w:pPr>
        <w:rPr>
          <w:rFonts w:ascii="Arial" w:hAnsi="Arial"/>
          <w:b/>
          <w:sz w:val="32"/>
        </w:rPr>
      </w:pPr>
      <w:r>
        <w:br w:type="page"/>
      </w:r>
    </w:p>
    <w:p w:rsidR="00634E0A" w:rsidRDefault="00634E0A" w:rsidP="00634E0A">
      <w:pPr>
        <w:pStyle w:val="Naslov1razine"/>
      </w:pPr>
      <w:bookmarkStart w:id="11" w:name="_Toc385348787"/>
      <w:r>
        <w:lastRenderedPageBreak/>
        <w:t>3. Projektni plan</w:t>
      </w:r>
      <w:bookmarkEnd w:id="11"/>
    </w:p>
    <w:p w:rsidR="001D0E58" w:rsidRDefault="001D0E58" w:rsidP="00634E0A">
      <w:pPr>
        <w:pStyle w:val="Naslov1razine"/>
      </w:pPr>
    </w:p>
    <w:p w:rsidR="001D0E58" w:rsidRDefault="001D0E58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  <w:r w:rsidRPr="001D0E58">
        <w:rPr>
          <w:rFonts w:ascii="Times New Roman" w:hAnsi="Times New Roman"/>
          <w:b w:val="0"/>
          <w:sz w:val="24"/>
        </w:rPr>
        <w:t xml:space="preserve">Kod izrade svakog projekta bitnu ulogu igra samo planiranje. Potrebno je utvrditi ciljeve projekta, troškove te vrijeme koje je potrebno za njegovu izradu. </w:t>
      </w:r>
      <w:r>
        <w:rPr>
          <w:rFonts w:ascii="Times New Roman" w:hAnsi="Times New Roman"/>
          <w:b w:val="0"/>
          <w:sz w:val="24"/>
        </w:rPr>
        <w:t xml:space="preserve">Projektni plan izrađen je u alatu Microsoft Office Project 2007. Tim se sastoji od 5 članova od kojih svaki ima zasebnu ulogu u izradi projekta. U tablicama koje slijede detaljno su objašnjene aktivnosti svakog pojedinog člana timskog projekta te vrijeme koje je član utrošio na svoje aktivnosti. </w:t>
      </w:r>
    </w:p>
    <w:p w:rsidR="00142FB2" w:rsidRDefault="00142FB2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</w:p>
    <w:p w:rsidR="001D0E58" w:rsidRDefault="001D0E58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Uloge članova tima su sljedeće:</w:t>
      </w:r>
    </w:p>
    <w:p w:rsidR="001D0E58" w:rsidRDefault="001D0E58" w:rsidP="001D0E58">
      <w:pPr>
        <w:spacing w:line="360" w:lineRule="auto"/>
      </w:pPr>
      <w:r>
        <w:t>Cahunek-Banjac Dahlia - analitičar</w:t>
      </w:r>
    </w:p>
    <w:p w:rsidR="001D0E58" w:rsidRDefault="001D0E58" w:rsidP="001D0E58">
      <w:pPr>
        <w:spacing w:line="360" w:lineRule="auto"/>
      </w:pPr>
      <w:r>
        <w:t>Geršić Marko - tester</w:t>
      </w:r>
    </w:p>
    <w:p w:rsidR="001D0E58" w:rsidRDefault="001D0E58" w:rsidP="001D0E58">
      <w:pPr>
        <w:spacing w:line="360" w:lineRule="auto"/>
      </w:pPr>
      <w:r>
        <w:t>Kamenčev Monika - arhitekt</w:t>
      </w:r>
    </w:p>
    <w:p w:rsidR="001D0E58" w:rsidRDefault="001D0E58" w:rsidP="001D0E58">
      <w:pPr>
        <w:spacing w:line="360" w:lineRule="auto"/>
      </w:pPr>
      <w:r>
        <w:t>Šamarija Dario - programer</w:t>
      </w:r>
    </w:p>
    <w:p w:rsidR="001D0E58" w:rsidRDefault="001D0E58" w:rsidP="001D0E58">
      <w:pPr>
        <w:spacing w:line="360" w:lineRule="auto"/>
      </w:pPr>
      <w:r>
        <w:t>Vilaj Mario – voditelj</w:t>
      </w:r>
    </w:p>
    <w:p w:rsidR="001D0E58" w:rsidRDefault="001D0E58" w:rsidP="001D0E58">
      <w:pPr>
        <w:spacing w:line="360" w:lineRule="auto"/>
      </w:pPr>
    </w:p>
    <w:p w:rsidR="001D0E58" w:rsidRDefault="001D0E58" w:rsidP="001D0E58">
      <w:pPr>
        <w:spacing w:line="360" w:lineRule="auto"/>
      </w:pPr>
      <w:r>
        <w:t xml:space="preserve">Iako su uloge ovdje striktno naznačene one u realnosti nisu fiksne. Zadaci su podjeljeni tako da svaki član tima sudjeluje u svim aktivnosti te također je moguće da svi članovi tima rade na istom zadatku zajedno ukoliko je potrebno. Cilj je steći korisna znanja i vještine tokom izrade projektnog zadatka. </w:t>
      </w:r>
    </w:p>
    <w:p w:rsidR="001D0E58" w:rsidRDefault="001D0E58" w:rsidP="001D0E58">
      <w:pPr>
        <w:spacing w:line="360" w:lineRule="auto"/>
      </w:pPr>
    </w:p>
    <w:p w:rsidR="00142FB2" w:rsidRDefault="00142FB2" w:rsidP="001D0E58">
      <w:pPr>
        <w:spacing w:line="360" w:lineRule="auto"/>
      </w:pPr>
    </w:p>
    <w:p w:rsidR="001D0E58" w:rsidRDefault="001D0E58" w:rsidP="001D0E58">
      <w:pPr>
        <w:spacing w:line="360" w:lineRule="auto"/>
      </w:pPr>
      <w:r>
        <w:t>Sam projekt podjeljen je na tri faze:</w:t>
      </w:r>
    </w:p>
    <w:p w:rsidR="001D0E58" w:rsidRDefault="001D0E58" w:rsidP="001D0E58">
      <w:pPr>
        <w:spacing w:line="360" w:lineRule="auto"/>
      </w:pPr>
      <w:r>
        <w:t>1. planiranje</w:t>
      </w:r>
    </w:p>
    <w:p w:rsidR="001D0E58" w:rsidRDefault="001D0E58" w:rsidP="001D0E58">
      <w:pPr>
        <w:spacing w:line="360" w:lineRule="auto"/>
      </w:pPr>
      <w:r>
        <w:t>2. modeliranje</w:t>
      </w:r>
    </w:p>
    <w:p w:rsidR="001D0E58" w:rsidRDefault="001D0E58" w:rsidP="001D0E58">
      <w:pPr>
        <w:spacing w:line="360" w:lineRule="auto"/>
      </w:pPr>
      <w:r>
        <w:t>3. implementacija</w:t>
      </w:r>
    </w:p>
    <w:p w:rsidR="001D0E58" w:rsidRDefault="001D0E58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  <w:r w:rsidRPr="00142FB2">
        <w:rPr>
          <w:rFonts w:cs="Arial"/>
          <w:sz w:val="28"/>
          <w:szCs w:val="28"/>
        </w:rPr>
        <w:lastRenderedPageBreak/>
        <w:t xml:space="preserve">3.1. </w:t>
      </w:r>
      <w:r w:rsidR="00F636E5">
        <w:rPr>
          <w:rFonts w:cs="Arial"/>
          <w:sz w:val="28"/>
          <w:szCs w:val="28"/>
        </w:rPr>
        <w:t>Članovi tima i njihovi zadaci</w:t>
      </w:r>
    </w:p>
    <w:p w:rsidR="00142FB2" w:rsidRDefault="00142FB2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  <w:r w:rsidRPr="00142FB2">
        <w:rPr>
          <w:rFonts w:ascii="Times New Roman" w:hAnsi="Times New Roman"/>
          <w:b w:val="0"/>
          <w:sz w:val="24"/>
        </w:rPr>
        <w:t xml:space="preserve">Kao što je već ranije navedeno, projektni tim se sastoji od pet članova: </w:t>
      </w:r>
    </w:p>
    <w:p w:rsidR="00142FB2" w:rsidRDefault="00142FB2" w:rsidP="00142FB2">
      <w:pPr>
        <w:pStyle w:val="Naslov1razine"/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Dahlia Cahunek – Banjac</w:t>
      </w:r>
    </w:p>
    <w:p w:rsidR="00142FB2" w:rsidRDefault="00142FB2" w:rsidP="00142FB2">
      <w:pPr>
        <w:pStyle w:val="Naslov1razine"/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Marko Geršić</w:t>
      </w:r>
    </w:p>
    <w:p w:rsidR="00142FB2" w:rsidRDefault="00142FB2" w:rsidP="00142FB2">
      <w:pPr>
        <w:pStyle w:val="Naslov1razine"/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Monika Kamenčev</w:t>
      </w:r>
    </w:p>
    <w:p w:rsidR="00142FB2" w:rsidRDefault="00142FB2" w:rsidP="00142FB2">
      <w:pPr>
        <w:pStyle w:val="Naslov1razine"/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Dario Šamarija</w:t>
      </w:r>
    </w:p>
    <w:p w:rsidR="00142FB2" w:rsidRDefault="00142FB2" w:rsidP="00142FB2">
      <w:pPr>
        <w:pStyle w:val="Naslov1razine"/>
        <w:spacing w:after="0"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Mario Vilaj</w:t>
      </w:r>
    </w:p>
    <w:p w:rsidR="00142FB2" w:rsidRDefault="00142FB2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</w:p>
    <w:p w:rsidR="00142FB2" w:rsidRDefault="00142FB2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>Svaki član tima ima određenu ulogu kojom pridonosi izradi projekta. Uloge su dodijeljene formalno te one nisu fiksne zbog samog cilja projekta koji se bazira na učenju i usavršavanju vještina svakog člana. Prema tome uloge se po potrebi mogu mijenjati te svi moraju sudjelovati u svim djelovima projektnog zadatka. U timu mora vladat</w:t>
      </w:r>
      <w:r w:rsidR="009E6525">
        <w:rPr>
          <w:rFonts w:ascii="Times New Roman" w:hAnsi="Times New Roman"/>
          <w:b w:val="0"/>
          <w:sz w:val="24"/>
        </w:rPr>
        <w:t xml:space="preserve">i suglasnost </w:t>
      </w:r>
      <w:r>
        <w:rPr>
          <w:rFonts w:ascii="Times New Roman" w:hAnsi="Times New Roman"/>
          <w:b w:val="0"/>
          <w:sz w:val="24"/>
        </w:rPr>
        <w:t>oko uloga te sposobnost za međusobnu suradnju koja je najvažnija za ostvarenje cilja.</w:t>
      </w:r>
    </w:p>
    <w:p w:rsidR="000F3D96" w:rsidRDefault="000F3D96" w:rsidP="001D0E58">
      <w:pPr>
        <w:pStyle w:val="Naslov1razine"/>
        <w:spacing w:line="360" w:lineRule="auto"/>
        <w:jc w:val="both"/>
        <w:rPr>
          <w:rFonts w:ascii="Times New Roman" w:hAnsi="Times New Roman"/>
          <w:b w:val="0"/>
          <w:sz w:val="24"/>
        </w:rPr>
      </w:pPr>
    </w:p>
    <w:tbl>
      <w:tblPr>
        <w:tblStyle w:val="MediumGrid3-Accent1"/>
        <w:tblW w:w="0" w:type="auto"/>
        <w:tblLook w:val="04A0"/>
      </w:tblPr>
      <w:tblGrid>
        <w:gridCol w:w="4785"/>
        <w:gridCol w:w="4785"/>
      </w:tblGrid>
      <w:tr w:rsidR="000F3D96" w:rsidTr="00C610E0">
        <w:trPr>
          <w:cnfStyle w:val="100000000000"/>
        </w:trPr>
        <w:tc>
          <w:tcPr>
            <w:cnfStyle w:val="00100000000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Član</w:t>
            </w:r>
          </w:p>
        </w:tc>
        <w:tc>
          <w:tcPr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cnfStyle w:val="1000000000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Aktivnosti i zaduženja</w:t>
            </w:r>
          </w:p>
        </w:tc>
      </w:tr>
      <w:tr w:rsidR="000F3D96" w:rsidTr="00C610E0">
        <w:trPr>
          <w:cnfStyle w:val="000000100000"/>
        </w:trPr>
        <w:tc>
          <w:tcPr>
            <w:cnfStyle w:val="00100000000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Dahlia Cahunek - Banjac</w:t>
            </w:r>
          </w:p>
        </w:tc>
        <w:tc>
          <w:tcPr>
            <w:tcW w:w="4785" w:type="dxa"/>
          </w:tcPr>
          <w:p w:rsidR="000F3D96" w:rsidRPr="000F3D96" w:rsidRDefault="000F3D96" w:rsidP="002F4B4B">
            <w:pPr>
              <w:pStyle w:val="Naslov1razine"/>
              <w:spacing w:line="360" w:lineRule="auto"/>
              <w:jc w:val="both"/>
              <w:cnfStyle w:val="000000100000"/>
              <w:rPr>
                <w:rFonts w:ascii="Times New Roman" w:hAnsi="Times New Roman"/>
                <w:b w:val="0"/>
                <w:sz w:val="24"/>
              </w:rPr>
            </w:pPr>
            <w:r w:rsidRPr="000F3D96">
              <w:rPr>
                <w:rFonts w:ascii="Times New Roman" w:hAnsi="Times New Roman"/>
                <w:b w:val="0"/>
                <w:sz w:val="24"/>
              </w:rPr>
              <w:t xml:space="preserve">Zadaća analitičara odnosi se </w:t>
            </w:r>
            <w:r>
              <w:rPr>
                <w:rFonts w:ascii="Times New Roman" w:hAnsi="Times New Roman"/>
                <w:b w:val="0"/>
                <w:sz w:val="24"/>
              </w:rPr>
              <w:t xml:space="preserve">prvenstveno </w:t>
            </w:r>
            <w:r w:rsidRPr="000F3D96">
              <w:rPr>
                <w:rFonts w:ascii="Times New Roman" w:hAnsi="Times New Roman"/>
                <w:b w:val="0"/>
                <w:sz w:val="24"/>
              </w:rPr>
              <w:t xml:space="preserve">na </w:t>
            </w:r>
            <w:r>
              <w:rPr>
                <w:rFonts w:ascii="Times New Roman" w:hAnsi="Times New Roman"/>
                <w:b w:val="0"/>
                <w:sz w:val="24"/>
              </w:rPr>
              <w:t>izradu</w:t>
            </w:r>
            <w:r w:rsidR="00830BBA">
              <w:rPr>
                <w:rFonts w:ascii="Times New Roman" w:hAnsi="Times New Roman"/>
                <w:b w:val="0"/>
                <w:sz w:val="24"/>
              </w:rPr>
              <w:t xml:space="preserve"> ponude u slučaju našeg projekta meni u restoranu</w:t>
            </w:r>
            <w:r w:rsidRPr="000F3D96">
              <w:rPr>
                <w:rFonts w:ascii="Times New Roman" w:hAnsi="Times New Roman"/>
                <w:b w:val="0"/>
                <w:sz w:val="24"/>
              </w:rPr>
              <w:t>, izrada dijagrama slučajeva korištenja, aktivnosti, slijeda, klasa, modeliranje baze podataka, izrada idejnih skica ekrana, definiranje modula, izrada dokumentacije</w:t>
            </w:r>
            <w:r w:rsidR="00870EAF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0F3D96" w:rsidTr="00C610E0">
        <w:tc>
          <w:tcPr>
            <w:cnfStyle w:val="00100000000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Marko Geršić</w:t>
            </w:r>
          </w:p>
        </w:tc>
        <w:tc>
          <w:tcPr>
            <w:tcW w:w="4785" w:type="dxa"/>
          </w:tcPr>
          <w:p w:rsidR="000F3D96" w:rsidRDefault="00870EAF" w:rsidP="002F4B4B">
            <w:pPr>
              <w:pStyle w:val="Naslov1razine"/>
              <w:spacing w:line="360" w:lineRule="auto"/>
              <w:jc w:val="both"/>
              <w:cnfStyle w:val="00000000000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Član koji ima ulogu testera bavi se t</w:t>
            </w:r>
            <w:r w:rsidRPr="00870EAF">
              <w:rPr>
                <w:rFonts w:ascii="Times New Roman" w:hAnsi="Times New Roman"/>
                <w:b w:val="0"/>
                <w:sz w:val="24"/>
              </w:rPr>
              <w:t>erminiranje</w:t>
            </w:r>
            <w:r>
              <w:rPr>
                <w:rFonts w:ascii="Times New Roman" w:hAnsi="Times New Roman"/>
                <w:b w:val="0"/>
                <w:sz w:val="24"/>
              </w:rPr>
              <w:t>m projekta, izradom proračuna, doradom</w:t>
            </w:r>
            <w:r w:rsidRPr="00870EAF">
              <w:rPr>
                <w:rFonts w:ascii="Times New Roman" w:hAnsi="Times New Roman"/>
                <w:b w:val="0"/>
                <w:sz w:val="24"/>
              </w:rPr>
              <w:t xml:space="preserve"> projekta, modeliranje</w:t>
            </w:r>
            <w:r>
              <w:rPr>
                <w:rFonts w:ascii="Times New Roman" w:hAnsi="Times New Roman"/>
                <w:b w:val="0"/>
                <w:sz w:val="24"/>
              </w:rPr>
              <w:t>m</w:t>
            </w:r>
            <w:r w:rsidRPr="00870EAF">
              <w:rPr>
                <w:rFonts w:ascii="Times New Roman" w:hAnsi="Times New Roman"/>
                <w:b w:val="0"/>
                <w:sz w:val="24"/>
              </w:rPr>
              <w:t xml:space="preserve"> baze podataka</w:t>
            </w:r>
            <w:r>
              <w:rPr>
                <w:rFonts w:ascii="Times New Roman" w:hAnsi="Times New Roman"/>
                <w:b w:val="0"/>
                <w:sz w:val="24"/>
              </w:rPr>
              <w:t xml:space="preserve"> u SQL-u, izradom</w:t>
            </w:r>
            <w:r w:rsidRPr="00870EAF">
              <w:rPr>
                <w:rFonts w:ascii="Times New Roman" w:hAnsi="Times New Roman"/>
                <w:b w:val="0"/>
                <w:sz w:val="24"/>
              </w:rPr>
              <w:t xml:space="preserve"> programskog koda, testiranje</w:t>
            </w:r>
            <w:r>
              <w:rPr>
                <w:rFonts w:ascii="Times New Roman" w:hAnsi="Times New Roman"/>
                <w:b w:val="0"/>
                <w:sz w:val="24"/>
              </w:rPr>
              <w:t>m te izradom</w:t>
            </w:r>
            <w:r w:rsidRPr="00870EAF">
              <w:rPr>
                <w:rFonts w:ascii="Times New Roman" w:hAnsi="Times New Roman"/>
                <w:b w:val="0"/>
                <w:sz w:val="24"/>
              </w:rPr>
              <w:t xml:space="preserve"> dokumentacije</w:t>
            </w:r>
            <w:r w:rsidR="00830BBA"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0F3D96" w:rsidTr="00C610E0">
        <w:trPr>
          <w:cnfStyle w:val="000000100000"/>
        </w:trPr>
        <w:tc>
          <w:tcPr>
            <w:cnfStyle w:val="00100000000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Monika Kamenčev</w:t>
            </w:r>
          </w:p>
        </w:tc>
        <w:tc>
          <w:tcPr>
            <w:tcW w:w="4785" w:type="dxa"/>
          </w:tcPr>
          <w:p w:rsidR="000F3D96" w:rsidRDefault="002F4B4B" w:rsidP="00830BBA">
            <w:pPr>
              <w:pStyle w:val="Naslov1razine"/>
              <w:spacing w:line="360" w:lineRule="auto"/>
              <w:jc w:val="both"/>
              <w:cnfStyle w:val="00000010000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Uloga arhitekta odnosi se na poslove vezane uz izrada ponude</w:t>
            </w:r>
            <w:r w:rsidR="00830BBA">
              <w:rPr>
                <w:rFonts w:ascii="Times New Roman" w:hAnsi="Times New Roman"/>
                <w:b w:val="0"/>
                <w:sz w:val="24"/>
              </w:rPr>
              <w:t xml:space="preserve"> u našem slučaju meni restorana</w:t>
            </w:r>
            <w:r>
              <w:rPr>
                <w:rFonts w:ascii="Times New Roman" w:hAnsi="Times New Roman"/>
                <w:b w:val="0"/>
                <w:sz w:val="24"/>
              </w:rPr>
              <w:t xml:space="preserve">, </w:t>
            </w:r>
            <w:r>
              <w:rPr>
                <w:rFonts w:ascii="Times New Roman" w:hAnsi="Times New Roman"/>
                <w:b w:val="0"/>
                <w:sz w:val="24"/>
              </w:rPr>
              <w:lastRenderedPageBreak/>
              <w:t>izradu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dijagrama slučajeva korištenja, aktivnosti, slijeda, klasa, modeliranje baze podataka, </w:t>
            </w:r>
            <w:r>
              <w:rPr>
                <w:rFonts w:ascii="Times New Roman" w:hAnsi="Times New Roman"/>
                <w:b w:val="0"/>
                <w:sz w:val="24"/>
              </w:rPr>
              <w:t>definiranje modula, izradu skica ekrana teizradu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dokumentacije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  <w:tr w:rsidR="000F3D96" w:rsidTr="00C610E0">
        <w:tc>
          <w:tcPr>
            <w:cnfStyle w:val="00100000000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Dario Šamarija</w:t>
            </w:r>
          </w:p>
        </w:tc>
        <w:tc>
          <w:tcPr>
            <w:tcW w:w="4785" w:type="dxa"/>
          </w:tcPr>
          <w:p w:rsidR="000F3D96" w:rsidRDefault="00870EAF" w:rsidP="00291909">
            <w:pPr>
              <w:pStyle w:val="Naslov1razine"/>
              <w:spacing w:line="360" w:lineRule="auto"/>
              <w:jc w:val="both"/>
              <w:cnfStyle w:val="00000000000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Programer se konkretno bavi implementacijo</w:t>
            </w:r>
            <w:r w:rsidR="00291909">
              <w:rPr>
                <w:rFonts w:ascii="Times New Roman" w:hAnsi="Times New Roman"/>
                <w:b w:val="0"/>
                <w:sz w:val="24"/>
              </w:rPr>
              <w:t>m projektnog zadatka. Na osnovu</w:t>
            </w:r>
            <w:r w:rsidR="00A30AAC">
              <w:rPr>
                <w:rFonts w:ascii="Times New Roman" w:hAnsi="Times New Roman"/>
                <w:b w:val="0"/>
                <w:sz w:val="24"/>
              </w:rPr>
              <w:t xml:space="preserve"> </w:t>
            </w:r>
            <w:r w:rsidR="00291909">
              <w:rPr>
                <w:rFonts w:ascii="Times New Roman" w:hAnsi="Times New Roman"/>
                <w:b w:val="0"/>
                <w:sz w:val="24"/>
              </w:rPr>
              <w:t xml:space="preserve">plana projekta i </w:t>
            </w:r>
            <w:r>
              <w:rPr>
                <w:rFonts w:ascii="Times New Roman" w:hAnsi="Times New Roman"/>
                <w:b w:val="0"/>
                <w:sz w:val="24"/>
              </w:rPr>
              <w:t>definiranih dijagrama slučajeva korištenja, aktivnosti, slijeda, klasa izrađuje se baza podataka u SQL-u te programski kod u C#.</w:t>
            </w:r>
          </w:p>
        </w:tc>
      </w:tr>
      <w:tr w:rsidR="000F3D96" w:rsidTr="00C610E0">
        <w:trPr>
          <w:cnfStyle w:val="000000100000"/>
        </w:trPr>
        <w:tc>
          <w:tcPr>
            <w:cnfStyle w:val="001000000000"/>
            <w:tcW w:w="4785" w:type="dxa"/>
          </w:tcPr>
          <w:p w:rsidR="000F3D96" w:rsidRDefault="000F3D96" w:rsidP="002F4B4B">
            <w:pPr>
              <w:pStyle w:val="Naslov1razine"/>
              <w:spacing w:line="36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Mario Vilaj</w:t>
            </w:r>
          </w:p>
        </w:tc>
        <w:tc>
          <w:tcPr>
            <w:tcW w:w="4785" w:type="dxa"/>
          </w:tcPr>
          <w:p w:rsidR="000F3D96" w:rsidRDefault="002F4B4B" w:rsidP="002F4B4B">
            <w:pPr>
              <w:pStyle w:val="Naslov1razine"/>
              <w:spacing w:line="360" w:lineRule="auto"/>
              <w:jc w:val="both"/>
              <w:cnfStyle w:val="000000100000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Član tima koji je definiran kao voditelj ima zadaću da vodi sastanke tima</w:t>
            </w:r>
            <w:r w:rsidRPr="002F4B4B">
              <w:rPr>
                <w:rFonts w:ascii="Times New Roman" w:hAnsi="Times New Roman"/>
                <w:b w:val="0"/>
                <w:sz w:val="24"/>
              </w:rPr>
              <w:t>,</w:t>
            </w:r>
            <w:r>
              <w:rPr>
                <w:rFonts w:ascii="Times New Roman" w:hAnsi="Times New Roman"/>
                <w:b w:val="0"/>
                <w:sz w:val="24"/>
              </w:rPr>
              <w:t xml:space="preserve"> raspodjeli  zadatake među članovima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, </w:t>
            </w:r>
            <w:r>
              <w:rPr>
                <w:rFonts w:ascii="Times New Roman" w:hAnsi="Times New Roman"/>
                <w:b w:val="0"/>
                <w:sz w:val="24"/>
              </w:rPr>
              <w:t>radi na terminiranju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projekta,</w:t>
            </w:r>
            <w:r>
              <w:rPr>
                <w:rFonts w:ascii="Times New Roman" w:hAnsi="Times New Roman"/>
                <w:b w:val="0"/>
                <w:sz w:val="24"/>
              </w:rPr>
              <w:t xml:space="preserve"> izradi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gantograma,</w:t>
            </w:r>
            <w:r>
              <w:rPr>
                <w:rFonts w:ascii="Times New Roman" w:hAnsi="Times New Roman"/>
                <w:b w:val="0"/>
                <w:sz w:val="24"/>
              </w:rPr>
              <w:t xml:space="preserve"> izradi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ponude i proračuna projekta,</w:t>
            </w:r>
            <w:r>
              <w:rPr>
                <w:rFonts w:ascii="Times New Roman" w:hAnsi="Times New Roman"/>
                <w:b w:val="0"/>
                <w:sz w:val="24"/>
              </w:rPr>
              <w:t xml:space="preserve"> modeliranju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baze podataka, izr</w:t>
            </w:r>
            <w:r>
              <w:rPr>
                <w:rFonts w:ascii="Times New Roman" w:hAnsi="Times New Roman"/>
                <w:b w:val="0"/>
                <w:sz w:val="24"/>
              </w:rPr>
              <w:t>adi</w:t>
            </w:r>
            <w:r w:rsidRPr="002F4B4B">
              <w:rPr>
                <w:rFonts w:ascii="Times New Roman" w:hAnsi="Times New Roman"/>
                <w:b w:val="0"/>
                <w:sz w:val="24"/>
              </w:rPr>
              <w:t xml:space="preserve"> dokumentacije</w:t>
            </w:r>
            <w:r>
              <w:rPr>
                <w:rFonts w:ascii="Times New Roman" w:hAnsi="Times New Roman"/>
                <w:b w:val="0"/>
                <w:sz w:val="24"/>
              </w:rPr>
              <w:t>.</w:t>
            </w:r>
          </w:p>
        </w:tc>
      </w:tr>
    </w:tbl>
    <w:p w:rsidR="000F3D96" w:rsidRDefault="000F3D96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C610E0" w:rsidRPr="00F636E5" w:rsidRDefault="00F636E5" w:rsidP="00F636E5">
      <w:pPr>
        <w:pStyle w:val="Naslov1razine"/>
        <w:keepNext/>
        <w:spacing w:line="360" w:lineRule="auto"/>
        <w:jc w:val="both"/>
        <w:rPr>
          <w:rFonts w:ascii="Times New Roman" w:hAnsi="Times New Roman"/>
          <w:b w:val="0"/>
          <w:sz w:val="24"/>
        </w:rPr>
      </w:pPr>
      <w:r w:rsidRPr="00F636E5">
        <w:rPr>
          <w:rFonts w:ascii="Times New Roman" w:hAnsi="Times New Roman"/>
          <w:b w:val="0"/>
          <w:sz w:val="24"/>
        </w:rPr>
        <w:lastRenderedPageBreak/>
        <w:t>Na slikama 1. i 2. vide se  izvještaji izrađeni u MS Project-u. Navedena su zaduženja svakog pojedinog člana tima u izradi projekta.</w:t>
      </w:r>
    </w:p>
    <w:p w:rsidR="00C610E0" w:rsidRDefault="00C610E0" w:rsidP="00C610E0">
      <w:pPr>
        <w:pStyle w:val="Naslov1razine"/>
        <w:keepNext/>
        <w:spacing w:line="360" w:lineRule="auto"/>
      </w:pPr>
    </w:p>
    <w:p w:rsidR="00C610E0" w:rsidRDefault="002F4B4B" w:rsidP="00C610E0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5962650" cy="504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task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865" cy="504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0E0" w:rsidRDefault="00C610E0" w:rsidP="00C610E0">
      <w:pPr>
        <w:pStyle w:val="Caption"/>
        <w:jc w:val="center"/>
      </w:pPr>
      <w:r>
        <w:t xml:space="preserve">Slika </w:t>
      </w:r>
      <w:fldSimple w:instr=" SEQ Slika \* ARABIC ">
        <w:r w:rsidR="00395591">
          <w:rPr>
            <w:noProof/>
          </w:rPr>
          <w:t>1</w:t>
        </w:r>
      </w:fldSimple>
      <w:r>
        <w:t>:Zadaci pojedinih članova tima</w:t>
      </w:r>
    </w:p>
    <w:p w:rsidR="00C610E0" w:rsidRDefault="002F4B4B" w:rsidP="00C610E0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lastRenderedPageBreak/>
        <w:drawing>
          <wp:inline distT="0" distB="0" distL="0" distR="0">
            <wp:extent cx="6685996" cy="38961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o does what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1001" cy="389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4B" w:rsidRDefault="00C610E0" w:rsidP="00C610E0">
      <w:pPr>
        <w:pStyle w:val="Caption"/>
        <w:jc w:val="center"/>
        <w:rPr>
          <w:b w:val="0"/>
          <w:sz w:val="24"/>
        </w:rPr>
      </w:pPr>
      <w:r>
        <w:t xml:space="preserve">Slika </w:t>
      </w:r>
      <w:fldSimple w:instr=" SEQ Slika \* ARABIC ">
        <w:r w:rsidR="00395591">
          <w:rPr>
            <w:noProof/>
          </w:rPr>
          <w:t>2</w:t>
        </w:r>
      </w:fldSimple>
      <w:r>
        <w:t>: Zadaci pojedinih članova tima</w:t>
      </w: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F636E5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3.2</w:t>
      </w:r>
      <w:r w:rsidRPr="00142FB2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Radno vrijeme</w:t>
      </w:r>
    </w:p>
    <w:p w:rsidR="00F636E5" w:rsidRDefault="00F636E5" w:rsidP="00F636E5">
      <w:pPr>
        <w:spacing w:line="360" w:lineRule="auto"/>
        <w:ind w:firstLine="708"/>
        <w:jc w:val="both"/>
      </w:pPr>
      <w:r w:rsidRPr="00281175">
        <w:t xml:space="preserve">Za odabir radnih dana služili </w:t>
      </w:r>
      <w:r w:rsidR="00F31FC6">
        <w:t>smo se kalendarom za 2014</w:t>
      </w:r>
      <w:r>
        <w:t>. g</w:t>
      </w:r>
      <w:r w:rsidR="00F31FC6">
        <w:t>odinu. Neradni dani su Uskrsni</w:t>
      </w:r>
      <w:r w:rsidRPr="00281175">
        <w:t xml:space="preserve"> ponedjelj</w:t>
      </w:r>
      <w:r w:rsidR="00F31FC6">
        <w:t>ak, Pr</w:t>
      </w:r>
      <w:r w:rsidR="00291909">
        <w:t>a</w:t>
      </w:r>
      <w:r w:rsidR="00F31FC6">
        <w:t xml:space="preserve">znik rada, Tijelovo, </w:t>
      </w:r>
      <w:r w:rsidRPr="00281175">
        <w:t xml:space="preserve">Dan državnosti. </w:t>
      </w:r>
      <w:r w:rsidR="00F31FC6">
        <w:t xml:space="preserve">Ostali se praznici nisu uzimali u obzir jer padaju na subotu ili nedjelju koja je uvijek neradna. </w:t>
      </w:r>
      <w:r w:rsidR="00291909">
        <w:t>Svi ostali dani, od ponedjeljka do petka</w:t>
      </w:r>
      <w:r w:rsidR="00F31FC6">
        <w:t>su radni sa radnim vremenom od 8</w:t>
      </w:r>
      <w:r w:rsidRPr="00281175">
        <w:t>:00 do 12:00; 13:00 do 17:00 sati.</w:t>
      </w:r>
      <w:r w:rsidR="00F31FC6">
        <w:t xml:space="preserve"> Slika 3. </w:t>
      </w:r>
      <w:r>
        <w:t>generirana iz MS Project-a prikazuje radno vrijeme i praznike.</w:t>
      </w:r>
    </w:p>
    <w:p w:rsidR="00F636E5" w:rsidRDefault="00F636E5" w:rsidP="00F636E5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F636E5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3641697" cy="387549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ing day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270" cy="389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E5" w:rsidRDefault="00F636E5" w:rsidP="00F636E5">
      <w:pPr>
        <w:pStyle w:val="Caption"/>
        <w:jc w:val="center"/>
        <w:rPr>
          <w:b w:val="0"/>
          <w:sz w:val="24"/>
        </w:rPr>
      </w:pPr>
      <w:r>
        <w:t xml:space="preserve">Slika </w:t>
      </w:r>
      <w:r w:rsidR="00B45CAC">
        <w:fldChar w:fldCharType="begin"/>
      </w:r>
      <w:r w:rsidR="000A413E">
        <w:instrText xml:space="preserve"> SEQ Slika \* ARABIC </w:instrText>
      </w:r>
      <w:r w:rsidR="00B45CAC">
        <w:fldChar w:fldCharType="separate"/>
      </w:r>
      <w:r w:rsidR="00395591">
        <w:rPr>
          <w:noProof/>
        </w:rPr>
        <w:t>3</w:t>
      </w:r>
      <w:r w:rsidR="00B45CAC">
        <w:rPr>
          <w:noProof/>
        </w:rPr>
        <w:fldChar w:fldCharType="end"/>
      </w:r>
      <w:r>
        <w:t>: Radno vrijeme i neradni dani</w:t>
      </w: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31FC6" w:rsidRDefault="00F31FC6" w:rsidP="00F31FC6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  <w:r w:rsidRPr="00F31FC6">
        <w:rPr>
          <w:rFonts w:cs="Arial"/>
          <w:sz w:val="28"/>
          <w:szCs w:val="28"/>
        </w:rPr>
        <w:t>3.</w:t>
      </w:r>
      <w:r>
        <w:rPr>
          <w:rFonts w:cs="Arial"/>
          <w:sz w:val="28"/>
          <w:szCs w:val="28"/>
        </w:rPr>
        <w:t>3</w:t>
      </w:r>
      <w:r w:rsidRPr="00F31FC6">
        <w:rPr>
          <w:rFonts w:cs="Arial"/>
          <w:sz w:val="28"/>
          <w:szCs w:val="28"/>
        </w:rPr>
        <w:t xml:space="preserve">. </w:t>
      </w:r>
      <w:r>
        <w:rPr>
          <w:rFonts w:cs="Arial"/>
          <w:sz w:val="28"/>
          <w:szCs w:val="28"/>
        </w:rPr>
        <w:t>Resursi</w:t>
      </w:r>
    </w:p>
    <w:p w:rsidR="00F31FC6" w:rsidRPr="003C00F5" w:rsidRDefault="00F31FC6" w:rsidP="00F31FC6">
      <w:pPr>
        <w:spacing w:line="360" w:lineRule="auto"/>
        <w:ind w:firstLine="708"/>
        <w:jc w:val="both"/>
      </w:pPr>
      <w:r w:rsidRPr="003C00F5">
        <w:t xml:space="preserve">Resursi </w:t>
      </w:r>
      <w:r>
        <w:t xml:space="preserve">korišteni </w:t>
      </w:r>
      <w:r w:rsidRPr="003C00F5">
        <w:t xml:space="preserve">prilikom izrade projekta su </w:t>
      </w:r>
      <w:r>
        <w:t>ljudi, što se odnosi na 5 članova tima te</w:t>
      </w:r>
      <w:r w:rsidRPr="003C00F5">
        <w:t xml:space="preserve"> materijalni resursi</w:t>
      </w:r>
      <w:r>
        <w:t>:</w:t>
      </w:r>
      <w:r w:rsidRPr="003C00F5">
        <w:t xml:space="preserve"> računala </w:t>
      </w:r>
      <w:r>
        <w:t xml:space="preserve">od kojih svaki član posjeduje jedno </w:t>
      </w:r>
      <w:r w:rsidRPr="003C00F5">
        <w:t>i projektor koji je potreban na kraju za prezentaciju.</w:t>
      </w:r>
    </w:p>
    <w:p w:rsidR="00F31FC6" w:rsidRPr="00F31FC6" w:rsidRDefault="00F31FC6" w:rsidP="00F31FC6">
      <w:pPr>
        <w:pStyle w:val="Naslov1razine"/>
        <w:spacing w:line="360" w:lineRule="auto"/>
        <w:jc w:val="both"/>
        <w:rPr>
          <w:rFonts w:cs="Arial"/>
          <w:sz w:val="28"/>
          <w:szCs w:val="28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31FC6" w:rsidRDefault="00F31FC6" w:rsidP="00F31FC6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5938330" cy="177314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ourc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E5" w:rsidRDefault="00F31FC6" w:rsidP="00F31FC6">
      <w:pPr>
        <w:pStyle w:val="Caption"/>
        <w:jc w:val="center"/>
        <w:rPr>
          <w:b w:val="0"/>
          <w:sz w:val="24"/>
        </w:rPr>
      </w:pPr>
      <w:r>
        <w:t xml:space="preserve">Slika </w:t>
      </w:r>
      <w:r w:rsidR="00B45CAC">
        <w:fldChar w:fldCharType="begin"/>
      </w:r>
      <w:r w:rsidR="000A413E">
        <w:instrText xml:space="preserve"> SEQ Slika \* ARABIC </w:instrText>
      </w:r>
      <w:r w:rsidR="00B45CAC">
        <w:fldChar w:fldCharType="separate"/>
      </w:r>
      <w:r w:rsidR="00395591">
        <w:rPr>
          <w:noProof/>
        </w:rPr>
        <w:t>4</w:t>
      </w:r>
      <w:r w:rsidR="00B45CAC">
        <w:rPr>
          <w:noProof/>
        </w:rPr>
        <w:fldChar w:fldCharType="end"/>
      </w:r>
      <w:r>
        <w:t>: Korišteni resursi</w:t>
      </w: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F636E5" w:rsidRDefault="00F636E5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ED136E" w:rsidRPr="003C6B40" w:rsidRDefault="00ED136E" w:rsidP="00ED136E">
      <w:pPr>
        <w:pStyle w:val="Heading1"/>
        <w:spacing w:line="360" w:lineRule="auto"/>
        <w:rPr>
          <w:rFonts w:ascii="Arial" w:hAnsi="Arial" w:cs="Arial"/>
          <w:szCs w:val="32"/>
        </w:rPr>
      </w:pPr>
      <w:bookmarkStart w:id="12" w:name="_Toc356760629"/>
      <w:r w:rsidRPr="003C6B40">
        <w:rPr>
          <w:rFonts w:ascii="Arial" w:hAnsi="Arial" w:cs="Arial"/>
          <w:szCs w:val="32"/>
        </w:rPr>
        <w:t>4. Terminski plan projekta</w:t>
      </w:r>
      <w:bookmarkEnd w:id="12"/>
    </w:p>
    <w:p w:rsidR="00ED136E" w:rsidRDefault="00ED136E" w:rsidP="00ED136E">
      <w:pPr>
        <w:rPr>
          <w:color w:val="000000"/>
        </w:rPr>
      </w:pPr>
    </w:p>
    <w:p w:rsidR="00ED136E" w:rsidRDefault="00ED136E" w:rsidP="00ED136E">
      <w:pPr>
        <w:spacing w:line="360" w:lineRule="auto"/>
        <w:ind w:firstLine="708"/>
        <w:jc w:val="both"/>
      </w:pPr>
      <w:r w:rsidRPr="006415BA">
        <w:t xml:space="preserve">Projektni plan sastoji se </w:t>
      </w:r>
      <w:r>
        <w:t xml:space="preserve">od </w:t>
      </w:r>
      <w:r w:rsidRPr="006415BA">
        <w:t xml:space="preserve">3 glavne faze i njihovih podfaza. Prva faza </w:t>
      </w:r>
      <w:r>
        <w:t xml:space="preserve">je </w:t>
      </w:r>
      <w:r w:rsidRPr="006415BA">
        <w:t xml:space="preserve">planiranje projekta </w:t>
      </w:r>
      <w:r w:rsidR="004F6827">
        <w:t xml:space="preserve">koja započinje </w:t>
      </w:r>
      <w:r w:rsidRPr="006415BA">
        <w:t>definiranje</w:t>
      </w:r>
      <w:r w:rsidR="004F6827">
        <w:t>m</w:t>
      </w:r>
      <w:r w:rsidR="00F46BC4">
        <w:t xml:space="preserve"> </w:t>
      </w:r>
      <w:r w:rsidR="004F6827">
        <w:t>projektnog tima</w:t>
      </w:r>
      <w:r w:rsidR="00F46BC4">
        <w:t xml:space="preserve"> </w:t>
      </w:r>
      <w:r w:rsidR="004F6827">
        <w:t xml:space="preserve">i prijavom projekta uz kratak naputak o ideji projekta. Zatim slijedi </w:t>
      </w:r>
      <w:r>
        <w:t>sastanak tima radi analize</w:t>
      </w:r>
      <w:r w:rsidRPr="006415BA">
        <w:t xml:space="preserve"> korisničkih zahtjeva, raspodjela zadataka, odabir</w:t>
      </w:r>
      <w:r w:rsidR="004F6827">
        <w:t>a</w:t>
      </w:r>
      <w:r w:rsidRPr="006415BA">
        <w:t xml:space="preserve"> tehnolog</w:t>
      </w:r>
      <w:r>
        <w:t xml:space="preserve">ije i metodike razvoja. </w:t>
      </w:r>
      <w:r w:rsidR="004F6827">
        <w:t xml:space="preserve">Kada je to razrađeno ide se na </w:t>
      </w:r>
      <w:r w:rsidRPr="006415BA">
        <w:t>terminiranje projekta, određivanje ključnih točaka proj</w:t>
      </w:r>
      <w:r w:rsidR="004F6827">
        <w:t xml:space="preserve">ekta, izrada gantograma i proračuna projekta, izrada </w:t>
      </w:r>
      <w:r w:rsidRPr="006415BA">
        <w:t>ponude naručitelju, dorada</w:t>
      </w:r>
      <w:r w:rsidR="004F6827">
        <w:t xml:space="preserve"> projekta i opet sastanak tima.</w:t>
      </w:r>
    </w:p>
    <w:p w:rsidR="00395591" w:rsidRPr="006415BA" w:rsidRDefault="00395591" w:rsidP="00ED136E">
      <w:pPr>
        <w:spacing w:line="360" w:lineRule="auto"/>
        <w:ind w:firstLine="708"/>
        <w:jc w:val="both"/>
      </w:pPr>
    </w:p>
    <w:p w:rsidR="00ED136E" w:rsidRDefault="00ED136E" w:rsidP="00ED136E">
      <w:pPr>
        <w:spacing w:line="360" w:lineRule="auto"/>
        <w:jc w:val="both"/>
      </w:pPr>
      <w:r w:rsidRPr="006415BA">
        <w:t>Druga faza</w:t>
      </w:r>
      <w:r w:rsidR="0064654E">
        <w:t>,</w:t>
      </w:r>
      <w:r w:rsidRPr="006415BA">
        <w:t xml:space="preserve"> modeliranje </w:t>
      </w:r>
      <w:r w:rsidR="00395591">
        <w:t>također započinje sastankom tima. M</w:t>
      </w:r>
      <w:r w:rsidRPr="006415BA">
        <w:t xml:space="preserve">odeliranje obuhvaća analizu poslovne domene te opis i specifikacije korisničkih zahtjeva primjenom UML-a i modeliranje problemske domene UML dijagramima. </w:t>
      </w:r>
      <w:r w:rsidR="00DB2F13">
        <w:t xml:space="preserve">Potrebno je izraditi dijagram slučajeva korištenja, dijagram aktivnosti, dijagram slijeda te dijagram klasa. </w:t>
      </w:r>
      <w:r w:rsidRPr="006415BA">
        <w:t>Zatim slijedi izrada ERA modela, generiranje SQL skrip</w:t>
      </w:r>
      <w:r w:rsidR="00395591">
        <w:t>te te</w:t>
      </w:r>
      <w:r w:rsidR="0064654E">
        <w:t xml:space="preserve"> izrada</w:t>
      </w:r>
      <w:r w:rsidRPr="006415BA">
        <w:t xml:space="preserve"> idejnih skica ekrana i sastanak tima. </w:t>
      </w:r>
    </w:p>
    <w:p w:rsidR="00DB2F13" w:rsidRPr="006415BA" w:rsidRDefault="00DB2F13" w:rsidP="00ED136E">
      <w:pPr>
        <w:spacing w:line="360" w:lineRule="auto"/>
        <w:jc w:val="both"/>
      </w:pPr>
    </w:p>
    <w:p w:rsidR="00ED136E" w:rsidRDefault="00ED136E" w:rsidP="00ED136E">
      <w:pPr>
        <w:spacing w:line="360" w:lineRule="auto"/>
        <w:jc w:val="both"/>
      </w:pPr>
      <w:r w:rsidRPr="006415BA">
        <w:t xml:space="preserve">Treća faza </w:t>
      </w:r>
      <w:r w:rsidR="00DB2F13">
        <w:t xml:space="preserve">je </w:t>
      </w:r>
      <w:r w:rsidRPr="006415BA">
        <w:t xml:space="preserve">realizacija </w:t>
      </w:r>
      <w:r w:rsidR="00DB2F13">
        <w:t>odnosno implementacija. Faza o</w:t>
      </w:r>
      <w:r w:rsidRPr="006415BA">
        <w:t>buhvaća sastanak tima, izradu cjelokupnog programskog rješenja koje se sastoji od više modula, pisanja programskog koda i testiranja.</w:t>
      </w:r>
    </w:p>
    <w:p w:rsidR="00DB2F13" w:rsidRPr="006415BA" w:rsidRDefault="00DB2F13" w:rsidP="00ED136E">
      <w:pPr>
        <w:spacing w:line="360" w:lineRule="auto"/>
        <w:jc w:val="both"/>
      </w:pPr>
    </w:p>
    <w:p w:rsidR="00ED136E" w:rsidRPr="006415BA" w:rsidRDefault="00F46BC4" w:rsidP="00ED136E">
      <w:pPr>
        <w:spacing w:line="360" w:lineRule="auto"/>
        <w:jc w:val="both"/>
      </w:pPr>
      <w:r>
        <w:t xml:space="preserve">Zatim slijedi </w:t>
      </w:r>
      <w:r w:rsidR="00ED136E" w:rsidRPr="006415BA">
        <w:t>izrada</w:t>
      </w:r>
      <w:r w:rsidR="00DB2F13">
        <w:t xml:space="preserve"> i dovršavanje</w:t>
      </w:r>
      <w:r w:rsidR="00ED136E" w:rsidRPr="006415BA">
        <w:t xml:space="preserve"> dokumentacije i na samom kraju prezentacija naručitelju.</w:t>
      </w:r>
    </w:p>
    <w:p w:rsidR="00ED136E" w:rsidRDefault="00ED136E" w:rsidP="00ED136E"/>
    <w:p w:rsidR="00ED136E" w:rsidRPr="006415BA" w:rsidRDefault="00ED136E" w:rsidP="00ED136E">
      <w:pPr>
        <w:pStyle w:val="Default"/>
        <w:spacing w:line="360" w:lineRule="auto"/>
        <w:ind w:firstLine="708"/>
        <w:jc w:val="both"/>
      </w:pPr>
      <w:r w:rsidRPr="006415BA">
        <w:t>Popis aktivnosti koje se nalaze u projektu, njihovo predviđeno trajanje, početak i kraj aktivnosti, redoslijed izvođenja te resursi</w:t>
      </w:r>
      <w:r>
        <w:t xml:space="preserve"> prikazani su na slici </w:t>
      </w:r>
      <w:r w:rsidR="00DB2F13">
        <w:t>5.</w:t>
      </w:r>
      <w:r w:rsidR="00F46BC4">
        <w:t xml:space="preserve"> </w:t>
      </w:r>
      <w:r w:rsidR="00DB2F13">
        <w:t xml:space="preserve">Određen je </w:t>
      </w:r>
      <w:r w:rsidRPr="006415BA">
        <w:t>datum početka projekta dok se datum svake aktivnosti sam generira automatski na osnovu trajanja pojedine aktivnosti. Redoslijedom aktivnosti oz</w:t>
      </w:r>
      <w:r w:rsidR="00DB2F13">
        <w:t xml:space="preserve">načava se njihova međuovisnost što se odnosi na </w:t>
      </w:r>
      <w:r w:rsidRPr="006415BA">
        <w:t xml:space="preserve"> aktivnosti </w:t>
      </w:r>
      <w:r w:rsidR="00DB2F13">
        <w:t xml:space="preserve">koje </w:t>
      </w:r>
      <w:r w:rsidRPr="006415BA">
        <w:t xml:space="preserve">se </w:t>
      </w:r>
      <w:r w:rsidR="00DB2F13">
        <w:t>moraju završiti da bi počele sl</w:t>
      </w:r>
      <w:r w:rsidRPr="006415BA">
        <w:t xml:space="preserve">jedeće. U resurse spadaju ljudi i materijali koji su potrebni za izvršenje aktivnosti. Popis aktivnosti izrađen je u MS projectu. </w:t>
      </w:r>
    </w:p>
    <w:p w:rsidR="00ED136E" w:rsidRDefault="00ED136E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ED136E" w:rsidP="004F6827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lastRenderedPageBreak/>
        <w:drawing>
          <wp:inline distT="0" distB="0" distL="0" distR="0">
            <wp:extent cx="6231600" cy="467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task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600" cy="4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B4B" w:rsidRDefault="004F6827" w:rsidP="004F6827">
      <w:pPr>
        <w:pStyle w:val="Caption"/>
        <w:jc w:val="center"/>
        <w:rPr>
          <w:b w:val="0"/>
          <w:sz w:val="24"/>
        </w:rPr>
      </w:pPr>
      <w:r>
        <w:t xml:space="preserve">Slika </w:t>
      </w:r>
      <w:r w:rsidR="00B45CAC">
        <w:fldChar w:fldCharType="begin"/>
      </w:r>
      <w:r w:rsidR="000A413E">
        <w:instrText xml:space="preserve"> SEQ Slika \* ARABIC </w:instrText>
      </w:r>
      <w:r w:rsidR="00B45CAC">
        <w:fldChar w:fldCharType="separate"/>
      </w:r>
      <w:r w:rsidR="00395591">
        <w:rPr>
          <w:noProof/>
        </w:rPr>
        <w:t>5</w:t>
      </w:r>
      <w:r w:rsidR="00B45CAC">
        <w:rPr>
          <w:noProof/>
        </w:rPr>
        <w:fldChar w:fldCharType="end"/>
      </w:r>
      <w:r>
        <w:t>: Terminski plan projekta</w:t>
      </w: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2F4B4B" w:rsidRDefault="002F4B4B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4F6827" w:rsidRDefault="004F6827" w:rsidP="004F6827">
      <w:pPr>
        <w:pStyle w:val="Heading1"/>
        <w:spacing w:line="360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>5</w:t>
      </w:r>
      <w:r w:rsidRPr="003C6B40">
        <w:rPr>
          <w:rFonts w:ascii="Arial" w:hAnsi="Arial" w:cs="Arial"/>
          <w:szCs w:val="32"/>
        </w:rPr>
        <w:t xml:space="preserve">. </w:t>
      </w:r>
      <w:r>
        <w:rPr>
          <w:rFonts w:ascii="Arial" w:hAnsi="Arial" w:cs="Arial"/>
          <w:szCs w:val="32"/>
        </w:rPr>
        <w:t>Gantogram aktivnosti</w:t>
      </w:r>
    </w:p>
    <w:p w:rsidR="004F6827" w:rsidRDefault="004F6827" w:rsidP="004F6827"/>
    <w:p w:rsidR="004F6827" w:rsidRPr="006415BA" w:rsidRDefault="004F6827" w:rsidP="004F6827">
      <w:pPr>
        <w:spacing w:line="360" w:lineRule="auto"/>
        <w:ind w:firstLine="708"/>
        <w:jc w:val="both"/>
      </w:pPr>
      <w:r>
        <w:t xml:space="preserve">Na slici 5. </w:t>
      </w:r>
      <w:r w:rsidRPr="006415BA">
        <w:t xml:space="preserve">prikazan </w:t>
      </w:r>
      <w:r>
        <w:t xml:space="preserve">je gantogram. Na njemu se može </w:t>
      </w:r>
      <w:r w:rsidRPr="006415BA">
        <w:t>vidjeti redoslijed izvr</w:t>
      </w:r>
      <w:r w:rsidR="00395591">
        <w:t xml:space="preserve">šavanja aktivnosti te vremensko trajanje svake pojedine aktivnosti. </w:t>
      </w:r>
    </w:p>
    <w:p w:rsidR="004F6827" w:rsidRPr="004F6827" w:rsidRDefault="004F6827" w:rsidP="004F6827"/>
    <w:p w:rsidR="004F6827" w:rsidRDefault="004F6827" w:rsidP="004F6827"/>
    <w:p w:rsidR="00395591" w:rsidRDefault="004F6827" w:rsidP="00395591">
      <w:pPr>
        <w:keepNext/>
      </w:pPr>
      <w:r>
        <w:rPr>
          <w:noProof/>
        </w:rPr>
        <w:drawing>
          <wp:inline distT="0" distB="0" distL="0" distR="0">
            <wp:extent cx="5939790" cy="3310890"/>
            <wp:effectExtent l="0" t="0" r="381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_Power-1 2.g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827" w:rsidRPr="004F6827" w:rsidRDefault="00395591" w:rsidP="00395591">
      <w:pPr>
        <w:pStyle w:val="Caption"/>
        <w:jc w:val="center"/>
      </w:pPr>
      <w:r>
        <w:t xml:space="preserve">Slika </w:t>
      </w:r>
      <w:r w:rsidR="00B45CAC">
        <w:fldChar w:fldCharType="begin"/>
      </w:r>
      <w:r w:rsidR="000A413E">
        <w:instrText xml:space="preserve"> SEQ Slika \* ARABIC </w:instrText>
      </w:r>
      <w:r w:rsidR="00B45CAC">
        <w:fldChar w:fldCharType="separate"/>
      </w:r>
      <w:r>
        <w:rPr>
          <w:noProof/>
        </w:rPr>
        <w:t>6</w:t>
      </w:r>
      <w:r w:rsidR="00B45CAC">
        <w:rPr>
          <w:noProof/>
        </w:rPr>
        <w:fldChar w:fldCharType="end"/>
      </w:r>
      <w:r>
        <w:t>: Gantogram aktivnosti</w:t>
      </w:r>
    </w:p>
    <w:p w:rsidR="004F6827" w:rsidRPr="004F6827" w:rsidRDefault="004F6827" w:rsidP="004F6827"/>
    <w:p w:rsidR="004F6827" w:rsidRDefault="004F6827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2F4B4B">
      <w:pPr>
        <w:pStyle w:val="Naslov1razine"/>
        <w:spacing w:line="360" w:lineRule="auto"/>
        <w:rPr>
          <w:rFonts w:ascii="Times New Roman" w:hAnsi="Times New Roman"/>
          <w:b w:val="0"/>
          <w:sz w:val="24"/>
        </w:rPr>
      </w:pPr>
    </w:p>
    <w:p w:rsidR="00395591" w:rsidRDefault="00395591" w:rsidP="00395591">
      <w:pPr>
        <w:pStyle w:val="Heading1"/>
        <w:spacing w:line="360" w:lineRule="auto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lastRenderedPageBreak/>
        <w:t>6</w:t>
      </w:r>
      <w:r w:rsidRPr="003C6B40">
        <w:rPr>
          <w:rFonts w:ascii="Arial" w:hAnsi="Arial" w:cs="Arial"/>
          <w:szCs w:val="32"/>
        </w:rPr>
        <w:t xml:space="preserve">. </w:t>
      </w:r>
      <w:r>
        <w:rPr>
          <w:rFonts w:ascii="Arial" w:hAnsi="Arial" w:cs="Arial"/>
          <w:szCs w:val="32"/>
        </w:rPr>
        <w:t>Proračun i budžet projekta</w:t>
      </w:r>
    </w:p>
    <w:p w:rsidR="009E6525" w:rsidRPr="009E6525" w:rsidRDefault="009E6525" w:rsidP="009E6525"/>
    <w:p w:rsidR="009E6525" w:rsidRDefault="009E6525" w:rsidP="009E6525">
      <w:pPr>
        <w:spacing w:line="360" w:lineRule="auto"/>
        <w:ind w:firstLine="708"/>
        <w:jc w:val="both"/>
      </w:pPr>
      <w:r>
        <w:t>Na slici 7.</w:t>
      </w:r>
      <w:r w:rsidRPr="00337964">
        <w:t xml:space="preserve"> prikazan </w:t>
      </w:r>
      <w:r>
        <w:t xml:space="preserve">je </w:t>
      </w:r>
      <w:r w:rsidRPr="00337964">
        <w:t xml:space="preserve">proračun troškova projekta za sve aktivnosti kao i za ukupni trošak projekta. U proračun su uračunati </w:t>
      </w:r>
      <w:r>
        <w:t xml:space="preserve">svi resursi. </w:t>
      </w:r>
      <w:r w:rsidR="003524E0">
        <w:t xml:space="preserve">Ljudski resursi se odnose na 5 članova tima </w:t>
      </w:r>
      <w:r w:rsidRPr="00337964">
        <w:t xml:space="preserve">od kojih svaki ima plaću 40 kn/h te materijalni resursi, u našem slučaju računala, koja stvaraju trošak od 10 kn/h i projektor koji stvara trošak </w:t>
      </w:r>
      <w:r w:rsidR="003524E0">
        <w:t xml:space="preserve">tek na kraju radi prezentacije u iznosu </w:t>
      </w:r>
      <w:r w:rsidRPr="00337964">
        <w:t xml:space="preserve">od 5 kn/h. </w:t>
      </w:r>
      <w:r w:rsidR="003524E0">
        <w:t>Ukupan trošak projekta iznosi 60.700,00 kn (bez PDV-a).</w:t>
      </w:r>
    </w:p>
    <w:p w:rsidR="009E6525" w:rsidRPr="009E6525" w:rsidRDefault="009E6525" w:rsidP="009E6525">
      <w:pPr>
        <w:rPr>
          <w:b/>
        </w:rPr>
      </w:pPr>
    </w:p>
    <w:p w:rsidR="00395591" w:rsidRDefault="00395591" w:rsidP="00395591"/>
    <w:p w:rsidR="00395591" w:rsidRDefault="00395591" w:rsidP="00395591"/>
    <w:p w:rsidR="00395591" w:rsidRDefault="00395591" w:rsidP="00395591"/>
    <w:p w:rsidR="00395591" w:rsidRPr="00395591" w:rsidRDefault="00395591" w:rsidP="00395591"/>
    <w:p w:rsidR="00395591" w:rsidRDefault="00395591" w:rsidP="00395591">
      <w:pPr>
        <w:pStyle w:val="Naslov1razine"/>
        <w:keepNext/>
        <w:spacing w:line="360" w:lineRule="auto"/>
      </w:pPr>
      <w:r>
        <w:rPr>
          <w:rFonts w:ascii="Times New Roman" w:hAnsi="Times New Roman"/>
          <w:b w:val="0"/>
          <w:noProof/>
          <w:sz w:val="24"/>
        </w:rPr>
        <w:drawing>
          <wp:inline distT="0" distB="0" distL="0" distR="0">
            <wp:extent cx="5941061" cy="307715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dget report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91" w:rsidRDefault="00395591" w:rsidP="00395591">
      <w:pPr>
        <w:pStyle w:val="Caption"/>
        <w:jc w:val="center"/>
      </w:pPr>
      <w:r>
        <w:t xml:space="preserve">Slika </w:t>
      </w:r>
      <w:r w:rsidR="00B45CAC">
        <w:fldChar w:fldCharType="begin"/>
      </w:r>
      <w:r w:rsidR="000A413E">
        <w:instrText xml:space="preserve"> SEQ Slika \* ARABIC </w:instrText>
      </w:r>
      <w:r w:rsidR="00B45CAC">
        <w:fldChar w:fldCharType="separate"/>
      </w:r>
      <w:r>
        <w:rPr>
          <w:noProof/>
        </w:rPr>
        <w:t>7</w:t>
      </w:r>
      <w:r w:rsidR="00B45CAC">
        <w:rPr>
          <w:noProof/>
        </w:rPr>
        <w:fldChar w:fldCharType="end"/>
      </w:r>
      <w:r>
        <w:t>: Proračun troškova</w:t>
      </w:r>
    </w:p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Default="00FB5DBC" w:rsidP="00FB5DBC"/>
    <w:p w:rsidR="00FB5DBC" w:rsidRPr="00AB1D39" w:rsidRDefault="00FB5DBC" w:rsidP="00FB5DBC">
      <w:pPr>
        <w:pStyle w:val="Heading1"/>
        <w:spacing w:line="360" w:lineRule="auto"/>
        <w:rPr>
          <w:rFonts w:ascii="Arial" w:hAnsi="Arial" w:cs="Arial"/>
          <w:szCs w:val="32"/>
        </w:rPr>
      </w:pPr>
      <w:bookmarkStart w:id="13" w:name="_Toc356760632"/>
      <w:r>
        <w:rPr>
          <w:rFonts w:ascii="Arial" w:hAnsi="Arial" w:cs="Arial"/>
          <w:szCs w:val="32"/>
        </w:rPr>
        <w:lastRenderedPageBreak/>
        <w:t>7</w:t>
      </w:r>
      <w:r w:rsidRPr="00EB0BA7">
        <w:rPr>
          <w:rFonts w:ascii="Arial" w:hAnsi="Arial" w:cs="Arial"/>
          <w:szCs w:val="32"/>
        </w:rPr>
        <w:t>. Ponuda naručitelju</w:t>
      </w:r>
      <w:bookmarkEnd w:id="13"/>
    </w:p>
    <w:p w:rsidR="00FB5DBC" w:rsidRDefault="00FB5DBC" w:rsidP="00FB5DBC"/>
    <w:p w:rsidR="00FB5DBC" w:rsidRPr="00F81019" w:rsidRDefault="00FB5DBC" w:rsidP="00FB5DBC">
      <w:r>
        <w:t xml:space="preserve">MD – Power </w:t>
      </w:r>
      <w:r w:rsidRPr="00F81019">
        <w:t>d.o.o.</w:t>
      </w:r>
    </w:p>
    <w:p w:rsidR="00FB5DBC" w:rsidRPr="00F81019" w:rsidRDefault="00FB5DBC" w:rsidP="00FB5DBC">
      <w:r w:rsidRPr="00F81019">
        <w:t>Adresa:</w:t>
      </w:r>
      <w:r>
        <w:t xml:space="preserve"> Zagrebačka 20 a</w:t>
      </w:r>
      <w:r w:rsidRPr="00F81019">
        <w:t>, 42000 Varaždin</w:t>
      </w:r>
    </w:p>
    <w:p w:rsidR="00FB5DBC" w:rsidRPr="00F81019" w:rsidRDefault="00FB5DBC" w:rsidP="00FB5DBC">
      <w:r w:rsidRPr="00F81019">
        <w:t xml:space="preserve">E-mail: </w:t>
      </w:r>
      <w:hyperlink r:id="rId19" w:history="1">
        <w:r w:rsidRPr="00376FCC">
          <w:rPr>
            <w:rStyle w:val="Hyperlink"/>
          </w:rPr>
          <w:t>MDpower@yahoo.com</w:t>
        </w:r>
      </w:hyperlink>
    </w:p>
    <w:p w:rsidR="00FB5DBC" w:rsidRPr="00F81019" w:rsidRDefault="00FB5DBC" w:rsidP="00FB5DBC">
      <w:r w:rsidRPr="00F81019">
        <w:t xml:space="preserve">Žiro račun: </w:t>
      </w:r>
      <w:r>
        <w:t>234000- 93145412019</w:t>
      </w:r>
    </w:p>
    <w:p w:rsidR="00FB5DBC" w:rsidRPr="00F81019" w:rsidRDefault="00FB5DBC" w:rsidP="00FB5DBC">
      <w:r w:rsidRPr="00F81019">
        <w:t xml:space="preserve">OIB: </w:t>
      </w:r>
      <w:r>
        <w:t>46741415421</w:t>
      </w:r>
    </w:p>
    <w:p w:rsidR="00FB5DBC" w:rsidRPr="00F81019" w:rsidRDefault="00FB5DBC" w:rsidP="00FB5DBC">
      <w:r>
        <w:t>Tel: +385 042/350-225</w:t>
      </w:r>
    </w:p>
    <w:p w:rsidR="00FB5DBC" w:rsidRPr="00F81019" w:rsidRDefault="00FB5DBC" w:rsidP="00FB5DBC">
      <w:r>
        <w:t>Fax: +385 042/350-225</w:t>
      </w:r>
    </w:p>
    <w:p w:rsidR="00FB5DBC" w:rsidRPr="00F81019" w:rsidRDefault="00FB5DBC" w:rsidP="00FB5DB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1019">
        <w:t>Naručitelj: FOI Varaždin</w:t>
      </w:r>
    </w:p>
    <w:p w:rsidR="00FB5DBC" w:rsidRPr="00F81019" w:rsidRDefault="00FB5DBC" w:rsidP="00FB5DBC">
      <w:pPr>
        <w:jc w:val="right"/>
      </w:pP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  <w:t>Adresa: Pavlinska 2</w:t>
      </w:r>
    </w:p>
    <w:p w:rsidR="00FB5DBC" w:rsidRPr="00F81019" w:rsidRDefault="00FB5DBC" w:rsidP="00FB5DBC">
      <w:pPr>
        <w:jc w:val="right"/>
      </w:pP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  <w:t>42000 Varaždin</w:t>
      </w:r>
    </w:p>
    <w:p w:rsidR="00FB5DBC" w:rsidRDefault="00FB5DBC" w:rsidP="00FB5DBC">
      <w:pPr>
        <w:jc w:val="right"/>
      </w:pP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</w:r>
      <w:r w:rsidRPr="00F81019">
        <w:tab/>
        <w:t>Tel: +385 042/390-800</w:t>
      </w:r>
    </w:p>
    <w:p w:rsidR="00FB5DBC" w:rsidRDefault="00FB5DBC" w:rsidP="00FB5DBC">
      <w:pPr>
        <w:jc w:val="right"/>
      </w:pPr>
    </w:p>
    <w:p w:rsidR="00FB5DBC" w:rsidRPr="00F81019" w:rsidRDefault="00FB5DBC" w:rsidP="00FB5DBC">
      <w:pPr>
        <w:jc w:val="right"/>
      </w:pPr>
    </w:p>
    <w:tbl>
      <w:tblPr>
        <w:tblStyle w:val="MediumShading1-Accent1"/>
        <w:tblW w:w="0" w:type="auto"/>
        <w:tblLook w:val="04A0"/>
      </w:tblPr>
      <w:tblGrid>
        <w:gridCol w:w="9288"/>
      </w:tblGrid>
      <w:tr w:rsidR="00FB5DBC" w:rsidTr="00FB5DBC">
        <w:trPr>
          <w:cnfStyle w:val="100000000000"/>
        </w:trPr>
        <w:tc>
          <w:tcPr>
            <w:cnfStyle w:val="001000000000"/>
            <w:tcW w:w="9288" w:type="dxa"/>
          </w:tcPr>
          <w:p w:rsidR="00FB5DBC" w:rsidRPr="00B55F8A" w:rsidRDefault="00FB5DBC" w:rsidP="003F366A">
            <w:r w:rsidRPr="00B55F8A">
              <w:t xml:space="preserve">Predmet ponude:                                                   </w:t>
            </w:r>
            <w:r>
              <w:t xml:space="preserve">                      Datum ponude: 20.03.2014</w:t>
            </w:r>
            <w:r w:rsidRPr="00B55F8A">
              <w:t>.</w:t>
            </w:r>
          </w:p>
        </w:tc>
      </w:tr>
      <w:tr w:rsidR="00FB5DBC" w:rsidTr="00FB5DBC">
        <w:trPr>
          <w:cnfStyle w:val="000000100000"/>
        </w:trPr>
        <w:tc>
          <w:tcPr>
            <w:cnfStyle w:val="001000000000"/>
            <w:tcW w:w="9288" w:type="dxa"/>
          </w:tcPr>
          <w:p w:rsidR="00FB5DBC" w:rsidRPr="00B55F8A" w:rsidRDefault="00FB5DBC" w:rsidP="003F366A">
            <w:r>
              <w:t>Aplikacija „Restoran</w:t>
            </w:r>
            <w:r w:rsidRPr="00B55F8A">
              <w:t>.NET“</w:t>
            </w:r>
          </w:p>
        </w:tc>
      </w:tr>
    </w:tbl>
    <w:p w:rsidR="00FB5DBC" w:rsidRDefault="00FB5DBC" w:rsidP="00FB5DBC">
      <w:pPr>
        <w:jc w:val="both"/>
      </w:pPr>
    </w:p>
    <w:p w:rsidR="00FB5DBC" w:rsidRPr="00F81019" w:rsidRDefault="00FB5DBC" w:rsidP="00FB5DBC">
      <w:pPr>
        <w:jc w:val="both"/>
      </w:pPr>
      <w:r w:rsidRPr="00F81019">
        <w:t>Opis ponude:</w:t>
      </w:r>
    </w:p>
    <w:p w:rsidR="00FB5DBC" w:rsidRDefault="00FB5DBC" w:rsidP="00416E77">
      <w:r w:rsidRPr="00F81019">
        <w:t xml:space="preserve">Tvrtka </w:t>
      </w:r>
      <w:r w:rsidR="00416E77">
        <w:t xml:space="preserve">MD – Power </w:t>
      </w:r>
      <w:r w:rsidR="00416E77" w:rsidRPr="00F81019">
        <w:t>d.o.o.</w:t>
      </w:r>
      <w:r w:rsidR="00416E77">
        <w:t xml:space="preserve"> se obvezuje da će do dana</w:t>
      </w:r>
      <w:r>
        <w:t xml:space="preserve"> 03</w:t>
      </w:r>
      <w:r w:rsidRPr="00F81019">
        <w:t>.0</w:t>
      </w:r>
      <w:r>
        <w:t>7.2014</w:t>
      </w:r>
      <w:r w:rsidRPr="00F81019">
        <w:t>. napraviti sljedeće:</w:t>
      </w:r>
    </w:p>
    <w:p w:rsidR="00FB5DBC" w:rsidRPr="00F81019" w:rsidRDefault="00FB5DBC" w:rsidP="00FB5DBC">
      <w:pPr>
        <w:jc w:val="both"/>
      </w:pPr>
    </w:p>
    <w:p w:rsidR="00FB5DBC" w:rsidRPr="00F81019" w:rsidRDefault="00FB5DBC" w:rsidP="00FB5DBC">
      <w:pPr>
        <w:jc w:val="both"/>
      </w:pPr>
      <w:r w:rsidRPr="00F81019">
        <w:tab/>
        <w:t>1. Izrada plana projekta</w:t>
      </w:r>
    </w:p>
    <w:p w:rsidR="00FB5DBC" w:rsidRPr="00F81019" w:rsidRDefault="00FB5DBC" w:rsidP="00FB5DBC">
      <w:pPr>
        <w:jc w:val="both"/>
      </w:pPr>
      <w:r w:rsidRPr="00F81019">
        <w:tab/>
        <w:t>2. Izrada modela</w:t>
      </w:r>
    </w:p>
    <w:p w:rsidR="00FB5DBC" w:rsidRPr="00F81019" w:rsidRDefault="00FB5DBC" w:rsidP="00FB5DBC">
      <w:pPr>
        <w:jc w:val="both"/>
      </w:pPr>
      <w:r w:rsidRPr="00F81019">
        <w:tab/>
        <w:t>3. Realizacija</w:t>
      </w:r>
    </w:p>
    <w:p w:rsidR="00FB5DBC" w:rsidRDefault="00FB5DBC" w:rsidP="00FB5DBC">
      <w:pPr>
        <w:jc w:val="both"/>
      </w:pPr>
      <w:r w:rsidRPr="00F81019">
        <w:tab/>
        <w:t>4. Testiranje aplikacije</w:t>
      </w:r>
    </w:p>
    <w:p w:rsidR="00FB5DBC" w:rsidRDefault="00FB5DBC" w:rsidP="00FB5DBC">
      <w:pPr>
        <w:jc w:val="both"/>
      </w:pPr>
    </w:p>
    <w:p w:rsidR="00FB5DBC" w:rsidRDefault="00FB5DBC" w:rsidP="00FB5DBC">
      <w:pPr>
        <w:jc w:val="both"/>
      </w:pPr>
    </w:p>
    <w:p w:rsidR="00FB5DBC" w:rsidRPr="00F81019" w:rsidRDefault="00FB5DBC" w:rsidP="00FB5DBC">
      <w:pPr>
        <w:jc w:val="both"/>
      </w:pPr>
    </w:p>
    <w:tbl>
      <w:tblPr>
        <w:tblStyle w:val="MediumShading1-Accent1"/>
        <w:tblW w:w="0" w:type="auto"/>
        <w:tblLook w:val="04A0"/>
      </w:tblPr>
      <w:tblGrid>
        <w:gridCol w:w="2322"/>
        <w:gridCol w:w="2322"/>
        <w:gridCol w:w="2322"/>
        <w:gridCol w:w="2322"/>
      </w:tblGrid>
      <w:tr w:rsidR="00FB5DBC" w:rsidTr="00FB5DBC">
        <w:trPr>
          <w:cnfStyle w:val="100000000000"/>
        </w:trPr>
        <w:tc>
          <w:tcPr>
            <w:cnfStyle w:val="001000000000"/>
            <w:tcW w:w="2322" w:type="dxa"/>
          </w:tcPr>
          <w:p w:rsidR="00FB5DBC" w:rsidRPr="00B55F8A" w:rsidRDefault="00FB5DBC" w:rsidP="003F366A">
            <w:r w:rsidRPr="00B55F8A">
              <w:t>Broj narudžbe</w:t>
            </w:r>
          </w:p>
        </w:tc>
        <w:tc>
          <w:tcPr>
            <w:tcW w:w="2322" w:type="dxa"/>
          </w:tcPr>
          <w:p w:rsidR="00FB5DBC" w:rsidRPr="00B55F8A" w:rsidRDefault="00FB5DBC" w:rsidP="003F366A">
            <w:pPr>
              <w:cnfStyle w:val="100000000000"/>
            </w:pPr>
            <w:r w:rsidRPr="00B55F8A">
              <w:t>Naziv usluge</w:t>
            </w:r>
          </w:p>
        </w:tc>
        <w:tc>
          <w:tcPr>
            <w:tcW w:w="2322" w:type="dxa"/>
          </w:tcPr>
          <w:p w:rsidR="00FB5DBC" w:rsidRPr="00B55F8A" w:rsidRDefault="00FB5DBC" w:rsidP="003F366A">
            <w:pPr>
              <w:cnfStyle w:val="100000000000"/>
            </w:pPr>
            <w:r w:rsidRPr="00B55F8A">
              <w:t>Cijena bez PDV-a</w:t>
            </w:r>
          </w:p>
        </w:tc>
        <w:tc>
          <w:tcPr>
            <w:tcW w:w="2322" w:type="dxa"/>
          </w:tcPr>
          <w:p w:rsidR="00FB5DBC" w:rsidRPr="00B55F8A" w:rsidRDefault="00FB5DBC" w:rsidP="003F366A">
            <w:pPr>
              <w:cnfStyle w:val="100000000000"/>
            </w:pPr>
            <w:r w:rsidRPr="00B55F8A">
              <w:t>Cijena s PDV-om</w:t>
            </w:r>
          </w:p>
        </w:tc>
      </w:tr>
      <w:tr w:rsidR="00FB5DBC" w:rsidTr="00FB5DBC">
        <w:trPr>
          <w:cnfStyle w:val="000000100000"/>
        </w:trPr>
        <w:tc>
          <w:tcPr>
            <w:cnfStyle w:val="001000000000"/>
            <w:tcW w:w="2322" w:type="dxa"/>
          </w:tcPr>
          <w:p w:rsidR="00FB5DBC" w:rsidRPr="00B55F8A" w:rsidRDefault="00FB5DBC" w:rsidP="003F366A">
            <w:r w:rsidRPr="00B55F8A">
              <w:t>1</w:t>
            </w:r>
          </w:p>
        </w:tc>
        <w:tc>
          <w:tcPr>
            <w:tcW w:w="2322" w:type="dxa"/>
          </w:tcPr>
          <w:p w:rsidR="00FB5DBC" w:rsidRPr="00B55F8A" w:rsidRDefault="00FB5DBC" w:rsidP="003F366A">
            <w:pPr>
              <w:cnfStyle w:val="000000100000"/>
            </w:pPr>
            <w:r w:rsidRPr="00B55F8A">
              <w:t>Izrada aplikacije</w:t>
            </w:r>
          </w:p>
        </w:tc>
        <w:tc>
          <w:tcPr>
            <w:tcW w:w="2322" w:type="dxa"/>
          </w:tcPr>
          <w:p w:rsidR="00FB5DBC" w:rsidRPr="00B55F8A" w:rsidRDefault="00F84973" w:rsidP="00F84973">
            <w:pPr>
              <w:cnfStyle w:val="000000100000"/>
            </w:pPr>
            <w:r>
              <w:t>60.700,00 kn</w:t>
            </w:r>
          </w:p>
        </w:tc>
        <w:tc>
          <w:tcPr>
            <w:tcW w:w="2322" w:type="dxa"/>
          </w:tcPr>
          <w:p w:rsidR="00FB5DBC" w:rsidRPr="00B55F8A" w:rsidRDefault="00F84973" w:rsidP="003F366A">
            <w:pPr>
              <w:cnfStyle w:val="000000100000"/>
            </w:pPr>
            <w:r>
              <w:t>75.875</w:t>
            </w:r>
            <w:bookmarkStart w:id="14" w:name="_GoBack"/>
            <w:bookmarkEnd w:id="14"/>
            <w:r>
              <w:t>,00</w:t>
            </w:r>
            <w:r w:rsidR="00FB5DBC" w:rsidRPr="00B55F8A">
              <w:t xml:space="preserve"> kn</w:t>
            </w:r>
          </w:p>
        </w:tc>
      </w:tr>
    </w:tbl>
    <w:p w:rsidR="00FB5DBC" w:rsidRDefault="00FB5DBC" w:rsidP="00FB5DBC"/>
    <w:p w:rsidR="00FB5DBC" w:rsidRDefault="00FB5DBC" w:rsidP="00FB5DBC">
      <w:pPr>
        <w:jc w:val="both"/>
      </w:pPr>
      <w:r w:rsidRPr="00F81019">
        <w:t>Minimalni zahtjevi:</w:t>
      </w:r>
    </w:p>
    <w:p w:rsidR="00FB5DBC" w:rsidRPr="00F81019" w:rsidRDefault="00FB5DBC" w:rsidP="00FB5DBC">
      <w:pPr>
        <w:jc w:val="both"/>
      </w:pPr>
    </w:p>
    <w:p w:rsidR="00FB5DBC" w:rsidRPr="00F81019" w:rsidRDefault="00FB5DBC" w:rsidP="00FB5DBC">
      <w:pPr>
        <w:jc w:val="both"/>
      </w:pPr>
      <w:r w:rsidRPr="00F81019">
        <w:tab/>
        <w:t>1. Računalo</w:t>
      </w:r>
    </w:p>
    <w:p w:rsidR="00FB5DBC" w:rsidRPr="00F81019" w:rsidRDefault="00FB5DBC" w:rsidP="00FB5DBC">
      <w:pPr>
        <w:jc w:val="both"/>
      </w:pPr>
      <w:r>
        <w:tab/>
        <w:t>2. Windows 7</w:t>
      </w:r>
    </w:p>
    <w:p w:rsidR="00FB5DBC" w:rsidRPr="00F81019" w:rsidRDefault="00FB5DBC" w:rsidP="00FB5DBC">
      <w:pPr>
        <w:jc w:val="both"/>
      </w:pPr>
      <w:r>
        <w:tab/>
        <w:t>3. MS Visual Studio</w:t>
      </w:r>
      <w:r w:rsidRPr="00F81019">
        <w:t>.Net 2012</w:t>
      </w:r>
    </w:p>
    <w:p w:rsidR="00FB5DBC" w:rsidRPr="00F81019" w:rsidRDefault="00FB5DBC" w:rsidP="00FB5DBC">
      <w:pPr>
        <w:jc w:val="both"/>
      </w:pPr>
      <w:r>
        <w:tab/>
        <w:t>4</w:t>
      </w:r>
      <w:r w:rsidRPr="00F81019">
        <w:t>. Pristup internetu</w:t>
      </w:r>
    </w:p>
    <w:p w:rsidR="00FB5DBC" w:rsidRDefault="00FB5DBC" w:rsidP="00FB5DBC">
      <w:pPr>
        <w:jc w:val="both"/>
      </w:pPr>
      <w:r>
        <w:tab/>
        <w:t>5</w:t>
      </w:r>
      <w:r w:rsidRPr="00F81019">
        <w:t>. Microsoft SQL 2005</w:t>
      </w:r>
    </w:p>
    <w:p w:rsidR="00FB5DBC" w:rsidRDefault="00FB5DBC" w:rsidP="00FB5DBC">
      <w:pPr>
        <w:jc w:val="both"/>
      </w:pPr>
    </w:p>
    <w:p w:rsidR="00FB5DBC" w:rsidRPr="00F81019" w:rsidRDefault="00FB5DBC" w:rsidP="00FB5DBC">
      <w:pPr>
        <w:jc w:val="both"/>
      </w:pPr>
    </w:p>
    <w:p w:rsidR="00FB5DBC" w:rsidRDefault="00FB5DBC" w:rsidP="00FB5DBC"/>
    <w:p w:rsidR="00FB5DBC" w:rsidRPr="005915E2" w:rsidRDefault="00FB5DBC" w:rsidP="00FB5DBC">
      <w:pPr>
        <w:jc w:val="both"/>
      </w:pPr>
      <w:r w:rsidRPr="00F81019">
        <w:t>Ponuda vri</w:t>
      </w:r>
      <w:r>
        <w:t>jedi do 30.03.2014. godine</w:t>
      </w:r>
      <w:r>
        <w:tab/>
      </w:r>
      <w:r>
        <w:tab/>
      </w:r>
      <w:r>
        <w:tab/>
      </w:r>
      <w:r w:rsidRPr="00F81019">
        <w:t>Rok isporuke:</w:t>
      </w:r>
      <w:r>
        <w:t xml:space="preserve"> 03.07.2014</w:t>
      </w:r>
      <w:r w:rsidRPr="00F81019">
        <w:t>. godine</w:t>
      </w:r>
    </w:p>
    <w:p w:rsidR="00FB5DBC" w:rsidRPr="00FB5DBC" w:rsidRDefault="00FB5DBC" w:rsidP="00FB5DBC"/>
    <w:sectPr w:rsidR="00FB5DBC" w:rsidRPr="00FB5DBC" w:rsidSect="005E056F">
      <w:headerReference w:type="default" r:id="rId20"/>
      <w:footerReference w:type="default" r:id="rId21"/>
      <w:pgSz w:w="11906" w:h="16838"/>
      <w:pgMar w:top="851" w:right="1134" w:bottom="170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5619" w:rsidRDefault="00065619">
      <w:r>
        <w:separator/>
      </w:r>
    </w:p>
  </w:endnote>
  <w:endnote w:type="continuationSeparator" w:id="0">
    <w:p w:rsidR="00065619" w:rsidRDefault="000656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Extra Bold">
    <w:altName w:val="Arial"/>
    <w:charset w:val="EE"/>
    <w:family w:val="swiss"/>
    <w:pitch w:val="variable"/>
    <w:sig w:usb0="00000001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B45CAC" w:rsidP="00617148">
    <w:pPr>
      <w:pStyle w:val="Footer"/>
      <w:jc w:val="center"/>
    </w:pPr>
    <w:r>
      <w:rPr>
        <w:rStyle w:val="PageNumber"/>
      </w:rPr>
      <w:fldChar w:fldCharType="begin"/>
    </w:r>
    <w:r w:rsidR="00292EA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02F7"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B45CAC" w:rsidP="00617148">
    <w:pPr>
      <w:pStyle w:val="Footer"/>
      <w:jc w:val="center"/>
    </w:pPr>
    <w:r>
      <w:rPr>
        <w:rStyle w:val="PageNumber"/>
      </w:rPr>
      <w:fldChar w:fldCharType="begin"/>
    </w:r>
    <w:r w:rsidR="00292EAA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02F7">
      <w:rPr>
        <w:rStyle w:val="PageNumber"/>
        <w:noProof/>
      </w:rPr>
      <w:t>15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5619" w:rsidRDefault="00065619">
      <w:r>
        <w:separator/>
      </w:r>
    </w:p>
  </w:footnote>
  <w:footnote w:type="continuationSeparator" w:id="0">
    <w:p w:rsidR="00065619" w:rsidRDefault="000656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292E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EAA" w:rsidRDefault="00292EA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AEE4C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800114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402D6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30369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3B86C7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2090A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B05BD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C4F48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6883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F68F5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8144E"/>
    <w:multiLevelType w:val="multilevel"/>
    <w:tmpl w:val="041A001D"/>
    <w:numStyleLink w:val="Natuknicerimskibrojevi"/>
  </w:abstractNum>
  <w:abstractNum w:abstractNumId="11">
    <w:nsid w:val="04515132"/>
    <w:multiLevelType w:val="multilevel"/>
    <w:tmpl w:val="041A001D"/>
    <w:styleLink w:val="Natuknice"/>
    <w:lvl w:ilvl="0">
      <w:start w:val="1"/>
      <w:numFmt w:val="bullet"/>
      <w:lvlText w:val="-"/>
      <w:lvlJc w:val="left"/>
      <w:pPr>
        <w:tabs>
          <w:tab w:val="num" w:pos="360"/>
        </w:tabs>
        <w:ind w:left="106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1776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2484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-"/>
      <w:lvlJc w:val="left"/>
      <w:pPr>
        <w:tabs>
          <w:tab w:val="num" w:pos="1440"/>
        </w:tabs>
        <w:ind w:left="3192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1800"/>
        </w:tabs>
        <w:ind w:left="39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160"/>
        </w:tabs>
        <w:ind w:left="4608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-"/>
      <w:lvlJc w:val="left"/>
      <w:pPr>
        <w:tabs>
          <w:tab w:val="num" w:pos="2520"/>
        </w:tabs>
        <w:ind w:left="5316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-"/>
      <w:lvlJc w:val="left"/>
      <w:pPr>
        <w:tabs>
          <w:tab w:val="num" w:pos="2880"/>
        </w:tabs>
        <w:ind w:left="6024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240"/>
        </w:tabs>
        <w:ind w:left="6732" w:hanging="360"/>
      </w:pPr>
      <w:rPr>
        <w:rFonts w:ascii="Times New Roman" w:hAnsi="Times New Roman" w:cs="Times New Roman" w:hint="default"/>
      </w:rPr>
    </w:lvl>
  </w:abstractNum>
  <w:abstractNum w:abstractNumId="12">
    <w:nsid w:val="16C81FCF"/>
    <w:multiLevelType w:val="multilevel"/>
    <w:tmpl w:val="041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18094FE7"/>
    <w:multiLevelType w:val="multilevel"/>
    <w:tmpl w:val="041A001D"/>
    <w:numStyleLink w:val="Natuknice"/>
  </w:abstractNum>
  <w:abstractNum w:abstractNumId="14">
    <w:nsid w:val="1D422D2F"/>
    <w:multiLevelType w:val="hybridMultilevel"/>
    <w:tmpl w:val="41920EBC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733E98C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5F1882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806590"/>
    <w:multiLevelType w:val="hybridMultilevel"/>
    <w:tmpl w:val="335CB5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5B0ADA"/>
    <w:multiLevelType w:val="multilevel"/>
    <w:tmpl w:val="041A001D"/>
    <w:styleLink w:val="Natuknicerimskibrojevi"/>
    <w:lvl w:ilvl="0">
      <w:start w:val="1"/>
      <w:numFmt w:val="upperRoman"/>
      <w:lvlText w:val="%1)"/>
      <w:lvlJc w:val="left"/>
      <w:pPr>
        <w:tabs>
          <w:tab w:val="num" w:pos="360"/>
        </w:tabs>
        <w:ind w:left="1068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2993386E"/>
    <w:multiLevelType w:val="hybridMultilevel"/>
    <w:tmpl w:val="10EA68B6"/>
    <w:lvl w:ilvl="0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2EF94034"/>
    <w:multiLevelType w:val="hybridMultilevel"/>
    <w:tmpl w:val="78E2EDBC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42A6965"/>
    <w:multiLevelType w:val="hybridMultilevel"/>
    <w:tmpl w:val="1C02E432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C03AA9"/>
    <w:multiLevelType w:val="hybridMultilevel"/>
    <w:tmpl w:val="54165CF0"/>
    <w:lvl w:ilvl="0" w:tplc="041A000F">
      <w:start w:val="1"/>
      <w:numFmt w:val="decimal"/>
      <w:lvlText w:val="%1."/>
      <w:lvlJc w:val="left"/>
      <w:pPr>
        <w:ind w:left="1068" w:hanging="360"/>
      </w:p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36005D6E"/>
    <w:multiLevelType w:val="hybridMultilevel"/>
    <w:tmpl w:val="3D125CD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A016B7A"/>
    <w:multiLevelType w:val="multilevel"/>
    <w:tmpl w:val="AC12DC8C"/>
    <w:numStyleLink w:val="Literatura"/>
  </w:abstractNum>
  <w:abstractNum w:abstractNumId="23">
    <w:nsid w:val="4463487A"/>
    <w:multiLevelType w:val="hybridMultilevel"/>
    <w:tmpl w:val="82CA1336"/>
    <w:lvl w:ilvl="0" w:tplc="041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47A24DD4"/>
    <w:multiLevelType w:val="multilevel"/>
    <w:tmpl w:val="041A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>
    <w:nsid w:val="4D0C1968"/>
    <w:multiLevelType w:val="multilevel"/>
    <w:tmpl w:val="041A001D"/>
    <w:numStyleLink w:val="Natuknice"/>
  </w:abstractNum>
  <w:abstractNum w:abstractNumId="26">
    <w:nsid w:val="4D2B1E5A"/>
    <w:multiLevelType w:val="multilevel"/>
    <w:tmpl w:val="AC12DC8C"/>
    <w:styleLink w:val="Literatura"/>
    <w:lvl w:ilvl="0">
      <w:start w:val="1"/>
      <w:numFmt w:val="decimal"/>
      <w:pStyle w:val="Tekstreference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25E391B"/>
    <w:multiLevelType w:val="hybridMultilevel"/>
    <w:tmpl w:val="48066F3E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5F188206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466D24"/>
    <w:multiLevelType w:val="hybridMultilevel"/>
    <w:tmpl w:val="7C426DBC"/>
    <w:lvl w:ilvl="0" w:tplc="041A000F">
      <w:start w:val="1"/>
      <w:numFmt w:val="decimal"/>
      <w:lvlText w:val="%1."/>
      <w:lvlJc w:val="left"/>
      <w:pPr>
        <w:ind w:left="1428" w:hanging="360"/>
      </w:pPr>
    </w:lvl>
    <w:lvl w:ilvl="1" w:tplc="041A0019" w:tentative="1">
      <w:start w:val="1"/>
      <w:numFmt w:val="lowerLetter"/>
      <w:lvlText w:val="%2."/>
      <w:lvlJc w:val="left"/>
      <w:pPr>
        <w:ind w:left="2148" w:hanging="360"/>
      </w:pPr>
    </w:lvl>
    <w:lvl w:ilvl="2" w:tplc="041A001B" w:tentative="1">
      <w:start w:val="1"/>
      <w:numFmt w:val="lowerRoman"/>
      <w:lvlText w:val="%3."/>
      <w:lvlJc w:val="right"/>
      <w:pPr>
        <w:ind w:left="2868" w:hanging="180"/>
      </w:pPr>
    </w:lvl>
    <w:lvl w:ilvl="3" w:tplc="041A000F" w:tentative="1">
      <w:start w:val="1"/>
      <w:numFmt w:val="decimal"/>
      <w:lvlText w:val="%4."/>
      <w:lvlJc w:val="left"/>
      <w:pPr>
        <w:ind w:left="3588" w:hanging="360"/>
      </w:pPr>
    </w:lvl>
    <w:lvl w:ilvl="4" w:tplc="041A0019" w:tentative="1">
      <w:start w:val="1"/>
      <w:numFmt w:val="lowerLetter"/>
      <w:lvlText w:val="%5."/>
      <w:lvlJc w:val="left"/>
      <w:pPr>
        <w:ind w:left="4308" w:hanging="360"/>
      </w:pPr>
    </w:lvl>
    <w:lvl w:ilvl="5" w:tplc="041A001B" w:tentative="1">
      <w:start w:val="1"/>
      <w:numFmt w:val="lowerRoman"/>
      <w:lvlText w:val="%6."/>
      <w:lvlJc w:val="right"/>
      <w:pPr>
        <w:ind w:left="5028" w:hanging="180"/>
      </w:pPr>
    </w:lvl>
    <w:lvl w:ilvl="6" w:tplc="041A000F" w:tentative="1">
      <w:start w:val="1"/>
      <w:numFmt w:val="decimal"/>
      <w:lvlText w:val="%7."/>
      <w:lvlJc w:val="left"/>
      <w:pPr>
        <w:ind w:left="5748" w:hanging="360"/>
      </w:pPr>
    </w:lvl>
    <w:lvl w:ilvl="7" w:tplc="041A0019" w:tentative="1">
      <w:start w:val="1"/>
      <w:numFmt w:val="lowerLetter"/>
      <w:lvlText w:val="%8."/>
      <w:lvlJc w:val="left"/>
      <w:pPr>
        <w:ind w:left="6468" w:hanging="360"/>
      </w:pPr>
    </w:lvl>
    <w:lvl w:ilvl="8" w:tplc="0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38C355B"/>
    <w:multiLevelType w:val="multilevel"/>
    <w:tmpl w:val="041A001D"/>
    <w:numStyleLink w:val="Natuknice"/>
  </w:abstractNum>
  <w:abstractNum w:abstractNumId="30">
    <w:nsid w:val="688809EF"/>
    <w:multiLevelType w:val="hybridMultilevel"/>
    <w:tmpl w:val="6CE64E1A"/>
    <w:lvl w:ilvl="0" w:tplc="91A014EE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6AB623D7"/>
    <w:multiLevelType w:val="hybridMultilevel"/>
    <w:tmpl w:val="66B812A2"/>
    <w:lvl w:ilvl="0" w:tplc="91A014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254E1F"/>
    <w:multiLevelType w:val="multilevel"/>
    <w:tmpl w:val="041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>
    <w:nsid w:val="77055468"/>
    <w:multiLevelType w:val="multilevel"/>
    <w:tmpl w:val="041A001D"/>
    <w:numStyleLink w:val="Natuknice"/>
  </w:abstractNum>
  <w:num w:numId="1">
    <w:abstractNumId w:val="12"/>
  </w:num>
  <w:num w:numId="2">
    <w:abstractNumId w:val="32"/>
  </w:num>
  <w:num w:numId="3">
    <w:abstractNumId w:val="24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33"/>
  </w:num>
  <w:num w:numId="16">
    <w:abstractNumId w:val="25"/>
  </w:num>
  <w:num w:numId="17">
    <w:abstractNumId w:val="16"/>
  </w:num>
  <w:num w:numId="18">
    <w:abstractNumId w:val="10"/>
  </w:num>
  <w:num w:numId="19">
    <w:abstractNumId w:val="13"/>
  </w:num>
  <w:num w:numId="20">
    <w:abstractNumId w:val="29"/>
  </w:num>
  <w:num w:numId="21">
    <w:abstractNumId w:val="26"/>
  </w:num>
  <w:num w:numId="22">
    <w:abstractNumId w:val="22"/>
  </w:num>
  <w:num w:numId="23">
    <w:abstractNumId w:val="15"/>
  </w:num>
  <w:num w:numId="24">
    <w:abstractNumId w:val="31"/>
  </w:num>
  <w:num w:numId="25">
    <w:abstractNumId w:val="19"/>
  </w:num>
  <w:num w:numId="26">
    <w:abstractNumId w:val="21"/>
  </w:num>
  <w:num w:numId="27">
    <w:abstractNumId w:val="27"/>
  </w:num>
  <w:num w:numId="28">
    <w:abstractNumId w:val="20"/>
  </w:num>
  <w:num w:numId="29">
    <w:abstractNumId w:val="18"/>
  </w:num>
  <w:num w:numId="30">
    <w:abstractNumId w:val="28"/>
  </w:num>
  <w:num w:numId="31">
    <w:abstractNumId w:val="17"/>
  </w:num>
  <w:num w:numId="32">
    <w:abstractNumId w:val="23"/>
  </w:num>
  <w:num w:numId="33">
    <w:abstractNumId w:val="30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stylePaneFormatFilter w:val="000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4E0A"/>
    <w:rsid w:val="00023FAA"/>
    <w:rsid w:val="000267FE"/>
    <w:rsid w:val="000508E5"/>
    <w:rsid w:val="00051E4E"/>
    <w:rsid w:val="00057E0C"/>
    <w:rsid w:val="0006193C"/>
    <w:rsid w:val="00065619"/>
    <w:rsid w:val="000919EE"/>
    <w:rsid w:val="00096A85"/>
    <w:rsid w:val="000A08DE"/>
    <w:rsid w:val="000A413E"/>
    <w:rsid w:val="000B4FA2"/>
    <w:rsid w:val="000D43E5"/>
    <w:rsid w:val="000F3D96"/>
    <w:rsid w:val="000F546B"/>
    <w:rsid w:val="001130C8"/>
    <w:rsid w:val="00122249"/>
    <w:rsid w:val="00137C5E"/>
    <w:rsid w:val="00142FB2"/>
    <w:rsid w:val="00161FBF"/>
    <w:rsid w:val="00167E81"/>
    <w:rsid w:val="00194ABB"/>
    <w:rsid w:val="001A39AE"/>
    <w:rsid w:val="001D0E58"/>
    <w:rsid w:val="001F1AC3"/>
    <w:rsid w:val="002046E0"/>
    <w:rsid w:val="002118E9"/>
    <w:rsid w:val="00243926"/>
    <w:rsid w:val="00251D1A"/>
    <w:rsid w:val="00255371"/>
    <w:rsid w:val="002711B7"/>
    <w:rsid w:val="00291909"/>
    <w:rsid w:val="00292EAA"/>
    <w:rsid w:val="002B4B7E"/>
    <w:rsid w:val="002C779D"/>
    <w:rsid w:val="002E12D7"/>
    <w:rsid w:val="002E723E"/>
    <w:rsid w:val="002F16A8"/>
    <w:rsid w:val="002F4B4B"/>
    <w:rsid w:val="00337503"/>
    <w:rsid w:val="00345417"/>
    <w:rsid w:val="003468F5"/>
    <w:rsid w:val="003524E0"/>
    <w:rsid w:val="0036628B"/>
    <w:rsid w:val="00390737"/>
    <w:rsid w:val="00395591"/>
    <w:rsid w:val="003A1A88"/>
    <w:rsid w:val="003A2982"/>
    <w:rsid w:val="003C4DC6"/>
    <w:rsid w:val="00416E77"/>
    <w:rsid w:val="00437740"/>
    <w:rsid w:val="00441C6A"/>
    <w:rsid w:val="00467BE2"/>
    <w:rsid w:val="004700D0"/>
    <w:rsid w:val="00475D9D"/>
    <w:rsid w:val="00482058"/>
    <w:rsid w:val="00482223"/>
    <w:rsid w:val="00486447"/>
    <w:rsid w:val="00496C58"/>
    <w:rsid w:val="004C44B0"/>
    <w:rsid w:val="004C7299"/>
    <w:rsid w:val="004F6827"/>
    <w:rsid w:val="005002FA"/>
    <w:rsid w:val="00507CF7"/>
    <w:rsid w:val="005348C8"/>
    <w:rsid w:val="0053493B"/>
    <w:rsid w:val="0053596F"/>
    <w:rsid w:val="005A017C"/>
    <w:rsid w:val="005A4C64"/>
    <w:rsid w:val="005B7E4E"/>
    <w:rsid w:val="005C2C2F"/>
    <w:rsid w:val="005C2F8D"/>
    <w:rsid w:val="005C37B3"/>
    <w:rsid w:val="005E056F"/>
    <w:rsid w:val="005E5EA1"/>
    <w:rsid w:val="00611F8A"/>
    <w:rsid w:val="00617148"/>
    <w:rsid w:val="0062246B"/>
    <w:rsid w:val="00623638"/>
    <w:rsid w:val="00634E0A"/>
    <w:rsid w:val="0064654E"/>
    <w:rsid w:val="0067406A"/>
    <w:rsid w:val="006740E1"/>
    <w:rsid w:val="00680404"/>
    <w:rsid w:val="00687442"/>
    <w:rsid w:val="006A677F"/>
    <w:rsid w:val="006A7C1C"/>
    <w:rsid w:val="006B12B3"/>
    <w:rsid w:val="006D4732"/>
    <w:rsid w:val="006F4EA9"/>
    <w:rsid w:val="00701881"/>
    <w:rsid w:val="0071511C"/>
    <w:rsid w:val="00717285"/>
    <w:rsid w:val="00726EDD"/>
    <w:rsid w:val="00745EC7"/>
    <w:rsid w:val="00765AD7"/>
    <w:rsid w:val="0078291F"/>
    <w:rsid w:val="007A3784"/>
    <w:rsid w:val="007B5916"/>
    <w:rsid w:val="007C21DA"/>
    <w:rsid w:val="007D2372"/>
    <w:rsid w:val="007F041B"/>
    <w:rsid w:val="00803FF0"/>
    <w:rsid w:val="00807EBA"/>
    <w:rsid w:val="008243D2"/>
    <w:rsid w:val="00830BBA"/>
    <w:rsid w:val="008506CF"/>
    <w:rsid w:val="0085540E"/>
    <w:rsid w:val="00857045"/>
    <w:rsid w:val="00870EAF"/>
    <w:rsid w:val="008957C2"/>
    <w:rsid w:val="008B7D55"/>
    <w:rsid w:val="008F02F7"/>
    <w:rsid w:val="008F4E51"/>
    <w:rsid w:val="008F6680"/>
    <w:rsid w:val="008F67B3"/>
    <w:rsid w:val="008F7E87"/>
    <w:rsid w:val="00906178"/>
    <w:rsid w:val="00951A1E"/>
    <w:rsid w:val="00971774"/>
    <w:rsid w:val="00973DCC"/>
    <w:rsid w:val="00975118"/>
    <w:rsid w:val="0099232C"/>
    <w:rsid w:val="00997F79"/>
    <w:rsid w:val="009B6ED1"/>
    <w:rsid w:val="009C0AB9"/>
    <w:rsid w:val="009E6525"/>
    <w:rsid w:val="00A1386C"/>
    <w:rsid w:val="00A20EFB"/>
    <w:rsid w:val="00A30AAC"/>
    <w:rsid w:val="00A97CAE"/>
    <w:rsid w:val="00AA1A43"/>
    <w:rsid w:val="00AA1E95"/>
    <w:rsid w:val="00AC28F8"/>
    <w:rsid w:val="00AD4E9A"/>
    <w:rsid w:val="00AF36B6"/>
    <w:rsid w:val="00AF64EF"/>
    <w:rsid w:val="00B12DAB"/>
    <w:rsid w:val="00B243B2"/>
    <w:rsid w:val="00B263FC"/>
    <w:rsid w:val="00B45CAC"/>
    <w:rsid w:val="00B725A4"/>
    <w:rsid w:val="00BB31DC"/>
    <w:rsid w:val="00BD5D0C"/>
    <w:rsid w:val="00C02BB4"/>
    <w:rsid w:val="00C15E05"/>
    <w:rsid w:val="00C15E1F"/>
    <w:rsid w:val="00C24244"/>
    <w:rsid w:val="00C36020"/>
    <w:rsid w:val="00C4518E"/>
    <w:rsid w:val="00C5679A"/>
    <w:rsid w:val="00C610E0"/>
    <w:rsid w:val="00C91671"/>
    <w:rsid w:val="00CA7FB4"/>
    <w:rsid w:val="00CC096B"/>
    <w:rsid w:val="00CF2D98"/>
    <w:rsid w:val="00D34AF5"/>
    <w:rsid w:val="00D37E76"/>
    <w:rsid w:val="00D43460"/>
    <w:rsid w:val="00D47192"/>
    <w:rsid w:val="00D76E3C"/>
    <w:rsid w:val="00D85D7F"/>
    <w:rsid w:val="00DA1C3C"/>
    <w:rsid w:val="00DB2AB0"/>
    <w:rsid w:val="00DB2F13"/>
    <w:rsid w:val="00DB58FA"/>
    <w:rsid w:val="00DC5966"/>
    <w:rsid w:val="00DD2AC3"/>
    <w:rsid w:val="00DE3CE4"/>
    <w:rsid w:val="00E06D29"/>
    <w:rsid w:val="00E25EBB"/>
    <w:rsid w:val="00E33625"/>
    <w:rsid w:val="00E86DBE"/>
    <w:rsid w:val="00E966C2"/>
    <w:rsid w:val="00EB0CE7"/>
    <w:rsid w:val="00EC6978"/>
    <w:rsid w:val="00ED136E"/>
    <w:rsid w:val="00F01071"/>
    <w:rsid w:val="00F07A14"/>
    <w:rsid w:val="00F23B12"/>
    <w:rsid w:val="00F31FC6"/>
    <w:rsid w:val="00F459F1"/>
    <w:rsid w:val="00F46BC4"/>
    <w:rsid w:val="00F636E5"/>
    <w:rsid w:val="00F84973"/>
    <w:rsid w:val="00F91836"/>
    <w:rsid w:val="00F94C5C"/>
    <w:rsid w:val="00F97479"/>
    <w:rsid w:val="00F97B7D"/>
    <w:rsid w:val="00FA3042"/>
    <w:rsid w:val="00FA650F"/>
    <w:rsid w:val="00FB5DBC"/>
    <w:rsid w:val="00FE1C80"/>
    <w:rsid w:val="00FE583B"/>
    <w:rsid w:val="00FF2ADD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3" type="connector" idref="#AutoShape 42"/>
        <o:r id="V:Rule4" type="connector" idref="#AutoShape 4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460"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">
    <w:name w:val="Tekst fusnote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"/>
    <w:rsid w:val="00745EC7"/>
    <w:rPr>
      <w:lang w:val="hr-HR" w:eastAsia="hr-HR" w:bidi="ar-SA"/>
    </w:rPr>
  </w:style>
  <w:style w:type="paragraph" w:styleId="BalloonText">
    <w:name w:val="Balloon Text"/>
    <w:basedOn w:val="Normal"/>
    <w:link w:val="BalloonTextChar"/>
    <w:rsid w:val="0095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A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4E0A"/>
    <w:rPr>
      <w:b/>
      <w:bCs/>
      <w:sz w:val="24"/>
      <w:szCs w:val="24"/>
    </w:rPr>
  </w:style>
  <w:style w:type="table" w:styleId="MediumShading1-Accent1">
    <w:name w:val="Medium Shading 1 Accent 1"/>
    <w:basedOn w:val="TableNormal"/>
    <w:uiPriority w:val="63"/>
    <w:rsid w:val="002F4B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C610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4">
    <w:name w:val="Medium Grid 3 Accent 4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customStyle="1" w:styleId="Default">
    <w:name w:val="Default"/>
    <w:rsid w:val="00ED136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table" w:styleId="LightGrid-Accent5">
    <w:name w:val="Light Grid Accent 5"/>
    <w:basedOn w:val="TableNormal"/>
    <w:uiPriority w:val="62"/>
    <w:rsid w:val="00FB5DBC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3460"/>
    <w:rPr>
      <w:sz w:val="24"/>
      <w:szCs w:val="24"/>
    </w:rPr>
  </w:style>
  <w:style w:type="paragraph" w:styleId="Heading1">
    <w:name w:val="heading 1"/>
    <w:basedOn w:val="Normal"/>
    <w:next w:val="Normal"/>
    <w:qFormat/>
    <w:rsid w:val="009C0AB9"/>
    <w:pPr>
      <w:keepNext/>
      <w:jc w:val="center"/>
      <w:outlineLvl w:val="0"/>
    </w:pPr>
    <w:rPr>
      <w:rFonts w:ascii="Albertus Extra Bold" w:hAnsi="Albertus Extra Bold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C0AB9"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C72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C729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4C729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C729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4C7299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4C729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C7299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9C0AB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rsid w:val="009C0AB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  <w:rsid w:val="009C0AB9"/>
  </w:style>
  <w:style w:type="paragraph" w:customStyle="1" w:styleId="Naslov1razine">
    <w:name w:val="Naslov 1. razine"/>
    <w:basedOn w:val="Normal"/>
    <w:rsid w:val="00F07A14"/>
    <w:pPr>
      <w:spacing w:after="240"/>
      <w:jc w:val="center"/>
    </w:pPr>
    <w:rPr>
      <w:rFonts w:ascii="Arial" w:hAnsi="Arial"/>
      <w:b/>
      <w:sz w:val="32"/>
    </w:rPr>
  </w:style>
  <w:style w:type="numbering" w:styleId="111111">
    <w:name w:val="Outline List 2"/>
    <w:basedOn w:val="NoList"/>
    <w:semiHidden/>
    <w:rsid w:val="004C7299"/>
    <w:pPr>
      <w:numPr>
        <w:numId w:val="1"/>
      </w:numPr>
    </w:pPr>
  </w:style>
  <w:style w:type="numbering" w:styleId="1ai">
    <w:name w:val="Outline List 1"/>
    <w:basedOn w:val="NoList"/>
    <w:semiHidden/>
    <w:rsid w:val="004C7299"/>
    <w:pPr>
      <w:numPr>
        <w:numId w:val="2"/>
      </w:numPr>
    </w:pPr>
  </w:style>
  <w:style w:type="numbering" w:styleId="ArticleSection">
    <w:name w:val="Outline List 3"/>
    <w:basedOn w:val="NoList"/>
    <w:semiHidden/>
    <w:rsid w:val="004C7299"/>
    <w:pPr>
      <w:numPr>
        <w:numId w:val="3"/>
      </w:numPr>
    </w:pPr>
  </w:style>
  <w:style w:type="paragraph" w:styleId="BlockText">
    <w:name w:val="Block Text"/>
    <w:basedOn w:val="Normal"/>
    <w:semiHidden/>
    <w:rsid w:val="004C7299"/>
    <w:pPr>
      <w:spacing w:after="120"/>
      <w:ind w:left="1440" w:right="1440"/>
    </w:pPr>
  </w:style>
  <w:style w:type="paragraph" w:styleId="BodyText">
    <w:name w:val="Body Text"/>
    <w:basedOn w:val="Normal"/>
    <w:semiHidden/>
    <w:rsid w:val="004C7299"/>
    <w:pPr>
      <w:spacing w:after="120"/>
    </w:pPr>
  </w:style>
  <w:style w:type="paragraph" w:styleId="BodyText2">
    <w:name w:val="Body Text 2"/>
    <w:basedOn w:val="Normal"/>
    <w:semiHidden/>
    <w:rsid w:val="004C7299"/>
    <w:pPr>
      <w:spacing w:after="120" w:line="480" w:lineRule="auto"/>
    </w:pPr>
  </w:style>
  <w:style w:type="paragraph" w:styleId="BodyText3">
    <w:name w:val="Body Text 3"/>
    <w:basedOn w:val="Normal"/>
    <w:semiHidden/>
    <w:rsid w:val="004C729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4C7299"/>
    <w:pPr>
      <w:ind w:firstLine="210"/>
    </w:pPr>
  </w:style>
  <w:style w:type="paragraph" w:styleId="BodyTextIndent">
    <w:name w:val="Body Text Indent"/>
    <w:basedOn w:val="Normal"/>
    <w:semiHidden/>
    <w:rsid w:val="004C7299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4C7299"/>
    <w:pPr>
      <w:ind w:firstLine="210"/>
    </w:pPr>
  </w:style>
  <w:style w:type="paragraph" w:styleId="BodyTextIndent2">
    <w:name w:val="Body Text Indent 2"/>
    <w:basedOn w:val="Normal"/>
    <w:semiHidden/>
    <w:rsid w:val="004C7299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4C7299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4C7299"/>
    <w:pPr>
      <w:ind w:left="4252"/>
    </w:pPr>
  </w:style>
  <w:style w:type="paragraph" w:styleId="Date">
    <w:name w:val="Date"/>
    <w:basedOn w:val="Normal"/>
    <w:next w:val="Normal"/>
    <w:semiHidden/>
    <w:rsid w:val="004C7299"/>
  </w:style>
  <w:style w:type="paragraph" w:styleId="E-mailSignature">
    <w:name w:val="E-mail Signature"/>
    <w:basedOn w:val="Normal"/>
    <w:semiHidden/>
    <w:rsid w:val="004C7299"/>
  </w:style>
  <w:style w:type="character" w:styleId="Emphasis">
    <w:name w:val="Emphasis"/>
    <w:basedOn w:val="DefaultParagraphFont"/>
    <w:qFormat/>
    <w:rsid w:val="004C7299"/>
    <w:rPr>
      <w:i/>
      <w:iCs/>
    </w:rPr>
  </w:style>
  <w:style w:type="paragraph" w:styleId="EnvelopeAddress">
    <w:name w:val="envelope address"/>
    <w:basedOn w:val="Normal"/>
    <w:semiHidden/>
    <w:rsid w:val="004C729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4C7299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4C729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4C7299"/>
  </w:style>
  <w:style w:type="paragraph" w:styleId="HTMLAddress">
    <w:name w:val="HTML Address"/>
    <w:basedOn w:val="Normal"/>
    <w:semiHidden/>
    <w:rsid w:val="004C7299"/>
    <w:rPr>
      <w:i/>
      <w:iCs/>
    </w:rPr>
  </w:style>
  <w:style w:type="character" w:styleId="HTMLCite">
    <w:name w:val="HTML Cite"/>
    <w:basedOn w:val="DefaultParagraphFont"/>
    <w:semiHidden/>
    <w:rsid w:val="004C7299"/>
    <w:rPr>
      <w:i/>
      <w:iCs/>
    </w:rPr>
  </w:style>
  <w:style w:type="character" w:styleId="HTMLCode">
    <w:name w:val="HTML Code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4C7299"/>
    <w:rPr>
      <w:i/>
      <w:iCs/>
    </w:rPr>
  </w:style>
  <w:style w:type="character" w:styleId="HTMLKeyboard">
    <w:name w:val="HTML Keyboard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4C7299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4C7299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4C7299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4C7299"/>
    <w:rPr>
      <w:i/>
      <w:iCs/>
    </w:rPr>
  </w:style>
  <w:style w:type="character" w:styleId="Hyperlink">
    <w:name w:val="Hyperlink"/>
    <w:basedOn w:val="DefaultParagraphFont"/>
    <w:uiPriority w:val="99"/>
    <w:rsid w:val="004C7299"/>
    <w:rPr>
      <w:color w:val="0000FF"/>
      <w:u w:val="single"/>
    </w:rPr>
  </w:style>
  <w:style w:type="character" w:styleId="LineNumber">
    <w:name w:val="line number"/>
    <w:basedOn w:val="DefaultParagraphFont"/>
    <w:semiHidden/>
    <w:rsid w:val="004C7299"/>
  </w:style>
  <w:style w:type="paragraph" w:styleId="List">
    <w:name w:val="List"/>
    <w:basedOn w:val="Normal"/>
    <w:semiHidden/>
    <w:rsid w:val="004C7299"/>
    <w:pPr>
      <w:ind w:left="283" w:hanging="283"/>
    </w:pPr>
  </w:style>
  <w:style w:type="paragraph" w:styleId="List2">
    <w:name w:val="List 2"/>
    <w:basedOn w:val="Normal"/>
    <w:semiHidden/>
    <w:rsid w:val="004C7299"/>
    <w:pPr>
      <w:ind w:left="566" w:hanging="283"/>
    </w:pPr>
  </w:style>
  <w:style w:type="paragraph" w:styleId="List3">
    <w:name w:val="List 3"/>
    <w:basedOn w:val="Normal"/>
    <w:semiHidden/>
    <w:rsid w:val="004C7299"/>
    <w:pPr>
      <w:ind w:left="849" w:hanging="283"/>
    </w:pPr>
  </w:style>
  <w:style w:type="paragraph" w:styleId="List4">
    <w:name w:val="List 4"/>
    <w:basedOn w:val="Normal"/>
    <w:semiHidden/>
    <w:rsid w:val="004C7299"/>
    <w:pPr>
      <w:ind w:left="1132" w:hanging="283"/>
    </w:pPr>
  </w:style>
  <w:style w:type="paragraph" w:styleId="List5">
    <w:name w:val="List 5"/>
    <w:basedOn w:val="Normal"/>
    <w:semiHidden/>
    <w:rsid w:val="004C7299"/>
    <w:pPr>
      <w:ind w:left="1415" w:hanging="283"/>
    </w:pPr>
  </w:style>
  <w:style w:type="paragraph" w:styleId="ListBullet">
    <w:name w:val="List Bullet"/>
    <w:basedOn w:val="Normal"/>
    <w:semiHidden/>
    <w:rsid w:val="004C7299"/>
    <w:pPr>
      <w:numPr>
        <w:numId w:val="4"/>
      </w:numPr>
    </w:pPr>
  </w:style>
  <w:style w:type="paragraph" w:styleId="ListBullet2">
    <w:name w:val="List Bullet 2"/>
    <w:basedOn w:val="Normal"/>
    <w:semiHidden/>
    <w:rsid w:val="004C7299"/>
    <w:pPr>
      <w:numPr>
        <w:numId w:val="5"/>
      </w:numPr>
    </w:pPr>
  </w:style>
  <w:style w:type="paragraph" w:styleId="ListBullet3">
    <w:name w:val="List Bullet 3"/>
    <w:basedOn w:val="Normal"/>
    <w:semiHidden/>
    <w:rsid w:val="004C7299"/>
    <w:pPr>
      <w:numPr>
        <w:numId w:val="6"/>
      </w:numPr>
    </w:pPr>
  </w:style>
  <w:style w:type="paragraph" w:styleId="ListBullet4">
    <w:name w:val="List Bullet 4"/>
    <w:basedOn w:val="Normal"/>
    <w:semiHidden/>
    <w:rsid w:val="004C7299"/>
    <w:pPr>
      <w:numPr>
        <w:numId w:val="7"/>
      </w:numPr>
    </w:pPr>
  </w:style>
  <w:style w:type="paragraph" w:styleId="ListBullet5">
    <w:name w:val="List Bullet 5"/>
    <w:basedOn w:val="Normal"/>
    <w:semiHidden/>
    <w:rsid w:val="004C7299"/>
    <w:pPr>
      <w:numPr>
        <w:numId w:val="8"/>
      </w:numPr>
    </w:pPr>
  </w:style>
  <w:style w:type="paragraph" w:styleId="ListContinue">
    <w:name w:val="List Continue"/>
    <w:basedOn w:val="Normal"/>
    <w:semiHidden/>
    <w:rsid w:val="004C7299"/>
    <w:pPr>
      <w:spacing w:after="120"/>
      <w:ind w:left="283"/>
    </w:pPr>
  </w:style>
  <w:style w:type="paragraph" w:styleId="ListContinue2">
    <w:name w:val="List Continue 2"/>
    <w:basedOn w:val="Normal"/>
    <w:semiHidden/>
    <w:rsid w:val="004C7299"/>
    <w:pPr>
      <w:spacing w:after="120"/>
      <w:ind w:left="566"/>
    </w:pPr>
  </w:style>
  <w:style w:type="paragraph" w:styleId="ListContinue3">
    <w:name w:val="List Continue 3"/>
    <w:basedOn w:val="Normal"/>
    <w:semiHidden/>
    <w:rsid w:val="004C7299"/>
    <w:pPr>
      <w:spacing w:after="120"/>
      <w:ind w:left="849"/>
    </w:pPr>
  </w:style>
  <w:style w:type="paragraph" w:styleId="ListContinue4">
    <w:name w:val="List Continue 4"/>
    <w:basedOn w:val="Normal"/>
    <w:semiHidden/>
    <w:rsid w:val="004C7299"/>
    <w:pPr>
      <w:spacing w:after="120"/>
      <w:ind w:left="1132"/>
    </w:pPr>
  </w:style>
  <w:style w:type="paragraph" w:styleId="ListContinue5">
    <w:name w:val="List Continue 5"/>
    <w:basedOn w:val="Normal"/>
    <w:semiHidden/>
    <w:rsid w:val="004C7299"/>
    <w:pPr>
      <w:spacing w:after="120"/>
      <w:ind w:left="1415"/>
    </w:pPr>
  </w:style>
  <w:style w:type="paragraph" w:styleId="ListNumber">
    <w:name w:val="List Number"/>
    <w:basedOn w:val="Normal"/>
    <w:semiHidden/>
    <w:rsid w:val="004C7299"/>
    <w:pPr>
      <w:numPr>
        <w:numId w:val="9"/>
      </w:numPr>
    </w:pPr>
  </w:style>
  <w:style w:type="paragraph" w:styleId="ListNumber2">
    <w:name w:val="List Number 2"/>
    <w:basedOn w:val="Normal"/>
    <w:semiHidden/>
    <w:rsid w:val="004C7299"/>
    <w:pPr>
      <w:numPr>
        <w:numId w:val="10"/>
      </w:numPr>
    </w:pPr>
  </w:style>
  <w:style w:type="paragraph" w:styleId="ListNumber3">
    <w:name w:val="List Number 3"/>
    <w:basedOn w:val="Normal"/>
    <w:semiHidden/>
    <w:rsid w:val="004C7299"/>
    <w:pPr>
      <w:numPr>
        <w:numId w:val="11"/>
      </w:numPr>
    </w:pPr>
  </w:style>
  <w:style w:type="paragraph" w:styleId="ListNumber4">
    <w:name w:val="List Number 4"/>
    <w:basedOn w:val="Normal"/>
    <w:semiHidden/>
    <w:rsid w:val="004C7299"/>
    <w:pPr>
      <w:numPr>
        <w:numId w:val="12"/>
      </w:numPr>
    </w:pPr>
  </w:style>
  <w:style w:type="paragraph" w:styleId="ListNumber5">
    <w:name w:val="List Number 5"/>
    <w:basedOn w:val="Normal"/>
    <w:semiHidden/>
    <w:rsid w:val="004C7299"/>
    <w:pPr>
      <w:numPr>
        <w:numId w:val="13"/>
      </w:numPr>
    </w:pPr>
  </w:style>
  <w:style w:type="paragraph" w:styleId="MessageHeader">
    <w:name w:val="Message Header"/>
    <w:basedOn w:val="Normal"/>
    <w:semiHidden/>
    <w:rsid w:val="004C72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NormalWeb">
    <w:name w:val="Normal (Web)"/>
    <w:basedOn w:val="Normal"/>
    <w:semiHidden/>
    <w:rsid w:val="004C7299"/>
  </w:style>
  <w:style w:type="paragraph" w:styleId="NormalIndent">
    <w:name w:val="Normal Indent"/>
    <w:basedOn w:val="Normal"/>
    <w:semiHidden/>
    <w:rsid w:val="004C7299"/>
    <w:pPr>
      <w:ind w:left="708"/>
    </w:pPr>
  </w:style>
  <w:style w:type="paragraph" w:styleId="NoteHeading">
    <w:name w:val="Note Heading"/>
    <w:basedOn w:val="Normal"/>
    <w:next w:val="Normal"/>
    <w:semiHidden/>
    <w:rsid w:val="004C7299"/>
  </w:style>
  <w:style w:type="paragraph" w:styleId="PlainText">
    <w:name w:val="Plain Text"/>
    <w:basedOn w:val="Normal"/>
    <w:semiHidden/>
    <w:rsid w:val="004C729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4C7299"/>
  </w:style>
  <w:style w:type="paragraph" w:styleId="Signature">
    <w:name w:val="Signature"/>
    <w:basedOn w:val="Normal"/>
    <w:semiHidden/>
    <w:rsid w:val="004C7299"/>
    <w:pPr>
      <w:ind w:left="4252"/>
    </w:pPr>
  </w:style>
  <w:style w:type="character" w:styleId="Strong">
    <w:name w:val="Strong"/>
    <w:basedOn w:val="DefaultParagraphFont"/>
    <w:qFormat/>
    <w:rsid w:val="004C7299"/>
    <w:rPr>
      <w:b/>
      <w:bCs/>
    </w:rPr>
  </w:style>
  <w:style w:type="paragraph" w:styleId="Subtitle">
    <w:name w:val="Subtitle"/>
    <w:basedOn w:val="Normal"/>
    <w:qFormat/>
    <w:rsid w:val="004C7299"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C72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C7299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C7299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C7299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C7299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C7299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C7299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C7299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C7299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C7299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C7299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C7299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C7299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C7299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C7299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C7299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C7299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C7299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C7299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C7299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C7299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C7299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C7299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C7299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C72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C7299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C7299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C7299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C7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4C7299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C7299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C7299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4C729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Nazivinstitucije">
    <w:name w:val="Naziv institucije"/>
    <w:basedOn w:val="Normal"/>
    <w:rsid w:val="004C7299"/>
    <w:pPr>
      <w:jc w:val="center"/>
    </w:pPr>
    <w:rPr>
      <w:b/>
      <w:bCs/>
    </w:rPr>
  </w:style>
  <w:style w:type="paragraph" w:styleId="FootnoteText">
    <w:name w:val="footnote text"/>
    <w:basedOn w:val="Normal"/>
    <w:link w:val="FootnoteTextChar"/>
    <w:semiHidden/>
    <w:rsid w:val="006B12B3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6B12B3"/>
    <w:rPr>
      <w:vertAlign w:val="superscript"/>
    </w:rPr>
  </w:style>
  <w:style w:type="paragraph" w:customStyle="1" w:styleId="Imeiprezimekandidata">
    <w:name w:val="Ime i prezime kandidata"/>
    <w:basedOn w:val="Tekst"/>
    <w:rsid w:val="002046E0"/>
    <w:rPr>
      <w:b/>
      <w:sz w:val="28"/>
    </w:rPr>
  </w:style>
  <w:style w:type="paragraph" w:customStyle="1" w:styleId="Tekst">
    <w:name w:val="Tekst"/>
    <w:basedOn w:val="Normal"/>
    <w:rsid w:val="00B725A4"/>
    <w:pPr>
      <w:spacing w:before="120" w:line="360" w:lineRule="auto"/>
      <w:jc w:val="both"/>
    </w:pPr>
  </w:style>
  <w:style w:type="paragraph" w:customStyle="1" w:styleId="Naslovzavrnograda">
    <w:name w:val="Naslov završnog rada"/>
    <w:basedOn w:val="Normal"/>
    <w:rsid w:val="00482058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482058"/>
    <w:rPr>
      <w:caps/>
    </w:rPr>
  </w:style>
  <w:style w:type="paragraph" w:customStyle="1" w:styleId="Mjesto">
    <w:name w:val="Mjesto"/>
    <w:aliases w:val="godina završnog rada"/>
    <w:basedOn w:val="Nazivinstitucije"/>
    <w:rsid w:val="00482058"/>
  </w:style>
  <w:style w:type="paragraph" w:customStyle="1" w:styleId="Podaciokandidatu">
    <w:name w:val="Podaci o kandidatu"/>
    <w:basedOn w:val="Tekst"/>
    <w:rsid w:val="00482058"/>
    <w:pPr>
      <w:spacing w:line="240" w:lineRule="auto"/>
      <w:jc w:val="left"/>
    </w:pPr>
    <w:rPr>
      <w:b/>
    </w:rPr>
  </w:style>
  <w:style w:type="paragraph" w:customStyle="1" w:styleId="Mentor">
    <w:name w:val="&quot;Mentor:&quot;"/>
    <w:basedOn w:val="Tekst"/>
    <w:rsid w:val="00482058"/>
    <w:pPr>
      <w:ind w:left="4956"/>
    </w:pPr>
    <w:rPr>
      <w:b/>
      <w:bCs/>
    </w:rPr>
  </w:style>
  <w:style w:type="paragraph" w:customStyle="1" w:styleId="Podaciomentoru">
    <w:name w:val="Podaci o mentoru"/>
    <w:basedOn w:val="Tekst"/>
    <w:rsid w:val="00617148"/>
    <w:pPr>
      <w:spacing w:before="0"/>
      <w:ind w:left="4956"/>
    </w:pPr>
  </w:style>
  <w:style w:type="paragraph" w:customStyle="1" w:styleId="Naslov2razine">
    <w:name w:val="Naslov 2. razine"/>
    <w:basedOn w:val="Normal"/>
    <w:rsid w:val="00F07A14"/>
    <w:pPr>
      <w:spacing w:before="360" w:after="240"/>
    </w:pPr>
    <w:rPr>
      <w:rFonts w:ascii="Arial" w:hAnsi="Arial"/>
      <w:b/>
      <w:sz w:val="28"/>
    </w:rPr>
  </w:style>
  <w:style w:type="numbering" w:customStyle="1" w:styleId="Natuknice">
    <w:name w:val="Natuknice"/>
    <w:basedOn w:val="NoList"/>
    <w:rsid w:val="00DE3CE4"/>
    <w:pPr>
      <w:numPr>
        <w:numId w:val="14"/>
      </w:numPr>
    </w:pPr>
  </w:style>
  <w:style w:type="paragraph" w:customStyle="1" w:styleId="Naslovtablice">
    <w:name w:val="Naslov tablice"/>
    <w:basedOn w:val="Tekst"/>
    <w:rsid w:val="00BB31DC"/>
    <w:pPr>
      <w:spacing w:before="240" w:after="120"/>
      <w:jc w:val="center"/>
    </w:pPr>
    <w:rPr>
      <w:b/>
    </w:rPr>
  </w:style>
  <w:style w:type="numbering" w:customStyle="1" w:styleId="Natuknicerimskibrojevi">
    <w:name w:val="Natuknice (rimski brojevi)"/>
    <w:basedOn w:val="NoList"/>
    <w:rsid w:val="00DD2AC3"/>
    <w:pPr>
      <w:numPr>
        <w:numId w:val="17"/>
      </w:numPr>
    </w:pPr>
  </w:style>
  <w:style w:type="paragraph" w:customStyle="1" w:styleId="Tekstreference">
    <w:name w:val="Tekst reference"/>
    <w:basedOn w:val="Normal"/>
    <w:rsid w:val="00122249"/>
    <w:pPr>
      <w:numPr>
        <w:numId w:val="22"/>
      </w:numPr>
      <w:spacing w:before="120" w:line="360" w:lineRule="auto"/>
    </w:pPr>
  </w:style>
  <w:style w:type="numbering" w:customStyle="1" w:styleId="Literatura">
    <w:name w:val="Literatura"/>
    <w:basedOn w:val="NoList"/>
    <w:rsid w:val="00B725A4"/>
    <w:pPr>
      <w:numPr>
        <w:numId w:val="21"/>
      </w:numPr>
    </w:pPr>
  </w:style>
  <w:style w:type="paragraph" w:styleId="TOC2">
    <w:name w:val="toc 2"/>
    <w:basedOn w:val="Naslov2razine"/>
    <w:next w:val="Normal"/>
    <w:autoRedefine/>
    <w:uiPriority w:val="39"/>
    <w:rsid w:val="00807EBA"/>
    <w:pPr>
      <w:spacing w:before="0" w:after="0"/>
      <w:ind w:left="240"/>
    </w:pPr>
    <w:rPr>
      <w:rFonts w:ascii="Times New Roman" w:hAnsi="Times New Roman"/>
      <w:b w:val="0"/>
      <w:smallCaps/>
      <w:sz w:val="20"/>
      <w:szCs w:val="20"/>
    </w:rPr>
  </w:style>
  <w:style w:type="paragraph" w:styleId="TOC1">
    <w:name w:val="toc 1"/>
    <w:basedOn w:val="Naslov1razine"/>
    <w:next w:val="Normal"/>
    <w:autoRedefine/>
    <w:uiPriority w:val="39"/>
    <w:rsid w:val="00623638"/>
    <w:pPr>
      <w:spacing w:before="120" w:after="120"/>
      <w:jc w:val="left"/>
    </w:pPr>
    <w:rPr>
      <w:rFonts w:ascii="Times New Roman" w:hAnsi="Times New Roman"/>
      <w:bCs/>
      <w:caps/>
      <w:sz w:val="20"/>
      <w:szCs w:val="20"/>
    </w:rPr>
  </w:style>
  <w:style w:type="paragraph" w:customStyle="1" w:styleId="Sadraj">
    <w:name w:val="Sadržaj"/>
    <w:basedOn w:val="Normal"/>
    <w:rsid w:val="00AF36B6"/>
    <w:pPr>
      <w:jc w:val="center"/>
    </w:pPr>
    <w:rPr>
      <w:b/>
      <w:sz w:val="32"/>
    </w:rPr>
  </w:style>
  <w:style w:type="paragraph" w:styleId="TOC4">
    <w:name w:val="toc 4"/>
    <w:basedOn w:val="Naslov4razine"/>
    <w:next w:val="Normal"/>
    <w:autoRedefine/>
    <w:rsid w:val="006A677F"/>
    <w:pPr>
      <w:spacing w:before="0" w:after="0"/>
      <w:ind w:left="720"/>
    </w:pPr>
    <w:rPr>
      <w:rFonts w:ascii="Times New Roman" w:hAnsi="Times New Roman"/>
      <w:b w:val="0"/>
      <w:i w:val="0"/>
      <w:sz w:val="18"/>
      <w:szCs w:val="18"/>
    </w:rPr>
  </w:style>
  <w:style w:type="paragraph" w:customStyle="1" w:styleId="Naslov3razine">
    <w:name w:val="Naslov 3. razine"/>
    <w:basedOn w:val="Normal"/>
    <w:link w:val="Naslov3razineChar"/>
    <w:rsid w:val="00057E0C"/>
    <w:pPr>
      <w:spacing w:before="240" w:after="120"/>
    </w:pPr>
    <w:rPr>
      <w:rFonts w:ascii="Arial" w:hAnsi="Arial"/>
    </w:rPr>
  </w:style>
  <w:style w:type="paragraph" w:customStyle="1" w:styleId="Naslov4razine">
    <w:name w:val="Naslov 4. razine"/>
    <w:basedOn w:val="Normal"/>
    <w:rsid w:val="00251D1A"/>
    <w:pPr>
      <w:spacing w:before="240" w:after="120"/>
    </w:pPr>
    <w:rPr>
      <w:rFonts w:ascii="Arial" w:hAnsi="Arial"/>
      <w:b/>
      <w:i/>
    </w:rPr>
  </w:style>
  <w:style w:type="character" w:customStyle="1" w:styleId="Naslov3razineChar">
    <w:name w:val="Naslov 3. razine Char"/>
    <w:basedOn w:val="DefaultParagraphFont"/>
    <w:link w:val="Naslov3razine"/>
    <w:rsid w:val="00057E0C"/>
    <w:rPr>
      <w:rFonts w:ascii="Arial" w:hAnsi="Arial"/>
      <w:sz w:val="24"/>
      <w:szCs w:val="24"/>
      <w:lang w:val="hr-HR" w:eastAsia="hr-HR" w:bidi="ar-SA"/>
    </w:rPr>
  </w:style>
  <w:style w:type="paragraph" w:styleId="TOC3">
    <w:name w:val="toc 3"/>
    <w:basedOn w:val="Naslov3razine"/>
    <w:next w:val="Normal"/>
    <w:autoRedefine/>
    <w:rsid w:val="00807EBA"/>
    <w:pPr>
      <w:spacing w:before="0" w:after="0"/>
      <w:ind w:left="480"/>
    </w:pPr>
    <w:rPr>
      <w:rFonts w:ascii="Times New Roman" w:hAnsi="Times New Roman"/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FA650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FA650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FA650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FA650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A650F"/>
    <w:pPr>
      <w:ind w:left="1920"/>
    </w:pPr>
    <w:rPr>
      <w:sz w:val="18"/>
      <w:szCs w:val="18"/>
    </w:rPr>
  </w:style>
  <w:style w:type="paragraph" w:styleId="Caption">
    <w:name w:val="caption"/>
    <w:basedOn w:val="Normal"/>
    <w:next w:val="Normal"/>
    <w:qFormat/>
    <w:rsid w:val="00AC28F8"/>
    <w:pPr>
      <w:spacing w:before="120" w:after="120"/>
    </w:pPr>
    <w:rPr>
      <w:b/>
      <w:bCs/>
      <w:sz w:val="20"/>
      <w:szCs w:val="20"/>
    </w:rPr>
  </w:style>
  <w:style w:type="paragraph" w:customStyle="1" w:styleId="Naslovslike">
    <w:name w:val="Naslov slike"/>
    <w:basedOn w:val="Normal"/>
    <w:rsid w:val="00AC28F8"/>
    <w:pPr>
      <w:spacing w:before="120" w:after="240"/>
      <w:jc w:val="center"/>
    </w:pPr>
    <w:rPr>
      <w:b/>
    </w:rPr>
  </w:style>
  <w:style w:type="paragraph" w:customStyle="1" w:styleId="Tekstfusnote">
    <w:name w:val="Tekst fusnote"/>
    <w:basedOn w:val="FootnoteText"/>
    <w:link w:val="TekstfusnoteChar"/>
    <w:rsid w:val="00745EC7"/>
  </w:style>
  <w:style w:type="character" w:customStyle="1" w:styleId="FootnoteTextChar">
    <w:name w:val="Footnote Text Char"/>
    <w:basedOn w:val="DefaultParagraphFont"/>
    <w:link w:val="FootnoteText"/>
    <w:rsid w:val="00745EC7"/>
    <w:rPr>
      <w:lang w:val="hr-HR" w:eastAsia="hr-HR" w:bidi="ar-SA"/>
    </w:rPr>
  </w:style>
  <w:style w:type="character" w:customStyle="1" w:styleId="TekstfusnoteChar">
    <w:name w:val="Tekst fusnote Char"/>
    <w:basedOn w:val="FootnoteTextChar"/>
    <w:link w:val="Tekstfusnote"/>
    <w:rsid w:val="00745EC7"/>
    <w:rPr>
      <w:lang w:val="hr-HR" w:eastAsia="hr-HR" w:bidi="ar-SA"/>
    </w:rPr>
  </w:style>
  <w:style w:type="paragraph" w:styleId="BalloonText">
    <w:name w:val="Balloon Text"/>
    <w:basedOn w:val="Normal"/>
    <w:link w:val="BalloonTextChar"/>
    <w:rsid w:val="00951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51A1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34E0A"/>
    <w:rPr>
      <w:b/>
      <w:bCs/>
      <w:sz w:val="24"/>
      <w:szCs w:val="24"/>
    </w:rPr>
  </w:style>
  <w:style w:type="table" w:styleId="MediumShading1-Accent1">
    <w:name w:val="Medium Shading 1 Accent 1"/>
    <w:basedOn w:val="TableNormal"/>
    <w:uiPriority w:val="63"/>
    <w:rsid w:val="002F4B4B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1">
    <w:name w:val="Light Shading Accent 1"/>
    <w:basedOn w:val="TableNormal"/>
    <w:uiPriority w:val="60"/>
    <w:rsid w:val="00C610E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3-Accent4">
    <w:name w:val="Medium Grid 3 Accent 4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1">
    <w:name w:val="Medium Grid 3 Accent 1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6">
    <w:name w:val="Medium Grid 3 Accent 6"/>
    <w:basedOn w:val="TableNormal"/>
    <w:uiPriority w:val="69"/>
    <w:rsid w:val="00C610E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customStyle="1" w:styleId="Default">
    <w:name w:val="Default"/>
    <w:rsid w:val="00ED136E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86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gif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mailto:MDpower@yahoo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kyDrive\Documents\Predlozak-v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DDD9E4-B59B-4D31-A7C4-9AD81ED41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Predlozak-v8</Template>
  <TotalTime>36</TotalTime>
  <Pages>18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foi</Company>
  <LinksUpToDate>false</LinksUpToDate>
  <CharactersWithSpaces>13394</CharactersWithSpaces>
  <SharedDoc>false</SharedDoc>
  <HLinks>
    <vt:vector size="66" baseType="variant">
      <vt:variant>
        <vt:i4>1179708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_Toc201895687</vt:lpwstr>
      </vt:variant>
      <vt:variant>
        <vt:i4>1179708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_Toc201895686</vt:lpwstr>
      </vt:variant>
      <vt:variant>
        <vt:i4>1179708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_Toc201895685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_Toc201895684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_Toc201895683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_Toc201895682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_Toc201895681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_Toc201895680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_Toc201895679</vt:lpwstr>
      </vt:variant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_Toc201895678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_Toc201895677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Mario Vilaj</dc:creator>
  <cp:lastModifiedBy>Mario Vilaj</cp:lastModifiedBy>
  <cp:revision>12</cp:revision>
  <cp:lastPrinted>2007-12-10T08:21:00Z</cp:lastPrinted>
  <dcterms:created xsi:type="dcterms:W3CDTF">2014-04-21T16:11:00Z</dcterms:created>
  <dcterms:modified xsi:type="dcterms:W3CDTF">2014-04-22T13:57:00Z</dcterms:modified>
</cp:coreProperties>
</file>